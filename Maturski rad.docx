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035D" w14:textId="2A27C2F5" w:rsidR="008473B7" w:rsidRPr="00111A6A" w:rsidRDefault="008473B7" w:rsidP="008473B7">
      <w:pPr>
        <w:pStyle w:val="Title"/>
        <w:rPr>
          <w:rFonts w:ascii="LM Roman 12" w:hAnsi="LM Roman 12"/>
        </w:rPr>
      </w:pPr>
      <w:r w:rsidRPr="00111A6A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43258" wp14:editId="079B622E">
                <wp:simplePos x="0" y="0"/>
                <wp:positionH relativeFrom="margin">
                  <wp:align>center</wp:align>
                </wp:positionH>
                <wp:positionV relativeFrom="paragraph">
                  <wp:posOffset>24</wp:posOffset>
                </wp:positionV>
                <wp:extent cx="3415665" cy="681355"/>
                <wp:effectExtent l="0" t="0" r="0" b="4445"/>
                <wp:wrapTopAndBottom/>
                <wp:docPr id="2052275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68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E14AB" w14:textId="04BE650F" w:rsidR="008473B7" w:rsidRPr="0089403A" w:rsidRDefault="0089403A" w:rsidP="008473B7">
                            <w:pPr>
                              <w:pStyle w:val="Title"/>
                              <w:rPr>
                                <w:rFonts w:ascii="Times New Roman" w:hAnsi="Times New Roman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sr-Cyrl-RS"/>
                              </w:rPr>
                              <w:t>МАТЕМАТИЧКА ГИМНАЗИЈА У БЕОГРАДУ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432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68.95pt;height:53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" fillcolor="white [3201]" stroked="f" strokeweight=".5pt">
                <v:textbox>
                  <w:txbxContent>
                    <w:p w14:paraId="629E14AB" w14:textId="04BE650F" w:rsidR="008473B7" w:rsidRPr="0089403A" w:rsidRDefault="0089403A" w:rsidP="008473B7">
                      <w:pPr>
                        <w:pStyle w:val="Title"/>
                        <w:rPr>
                          <w:rFonts w:ascii="Times New Roman" w:hAnsi="Times New Roman"/>
                          <w:lang w:val="sr-Cyrl-RS"/>
                        </w:rPr>
                      </w:pPr>
                      <w:r>
                        <w:rPr>
                          <w:rFonts w:ascii="Times New Roman" w:hAnsi="Times New Roman"/>
                          <w:lang w:val="sr-Cyrl-RS"/>
                        </w:rPr>
                        <w:t>МАТЕМАТИЧКА ГИМНАЗИЈА У БЕОГРАДУ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BB99F70" w14:textId="3630759A" w:rsidR="005C0279" w:rsidRPr="00111A6A" w:rsidRDefault="005C0279" w:rsidP="00E80D03"/>
    <w:p w14:paraId="09E05A87" w14:textId="267A26F6" w:rsidR="008473B7" w:rsidRPr="00111A6A" w:rsidRDefault="008473B7" w:rsidP="00E80D03"/>
    <w:p w14:paraId="6470EF90" w14:textId="66771F88" w:rsidR="008473B7" w:rsidRPr="00111A6A" w:rsidRDefault="008473B7" w:rsidP="00E80D03"/>
    <w:p w14:paraId="2306EFD2" w14:textId="1D0DE2B6" w:rsidR="008473B7" w:rsidRPr="00111A6A" w:rsidRDefault="008473B7" w:rsidP="00E80D03"/>
    <w:p w14:paraId="7D78BD73" w14:textId="241FC7EB" w:rsidR="008473B7" w:rsidRPr="00111A6A" w:rsidRDefault="008473B7" w:rsidP="00E80D03"/>
    <w:p w14:paraId="1DF46F89" w14:textId="03018AEA" w:rsidR="008473B7" w:rsidRPr="00111A6A" w:rsidRDefault="0089403A" w:rsidP="00E80D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BAC9C" wp14:editId="3F23F42D">
                <wp:simplePos x="0" y="0"/>
                <wp:positionH relativeFrom="margin">
                  <wp:align>center</wp:align>
                </wp:positionH>
                <wp:positionV relativeFrom="paragraph">
                  <wp:posOffset>70186</wp:posOffset>
                </wp:positionV>
                <wp:extent cx="4520241" cy="1639019"/>
                <wp:effectExtent l="0" t="0" r="13970" b="18415"/>
                <wp:wrapTopAndBottom/>
                <wp:docPr id="276453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241" cy="163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94EE1" w14:textId="0C869B28" w:rsidR="0089403A" w:rsidRPr="0089403A" w:rsidRDefault="0089403A">
                            <w:pPr>
                              <w:rPr>
                                <w:rFonts w:ascii="Calibri" w:hAnsi="Calibri"/>
                                <w:lang w:val="sr-Cyrl-R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sr-Cyrl-RS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BAC9C" id="_x0000_s1027" type="#_x0000_t202" style="position:absolute;left:0;text-align:left;margin-left:0;margin-top:5.55pt;width:355.9pt;height:129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VjOwIAAIQ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" fillcolor="white [3201]" strokeweight=".5pt">
                <v:textbox>
                  <w:txbxContent>
                    <w:p w14:paraId="36E94EE1" w14:textId="0C869B28" w:rsidR="0089403A" w:rsidRPr="0089403A" w:rsidRDefault="0089403A">
                      <w:pPr>
                        <w:rPr>
                          <w:rFonts w:ascii="Calibri" w:hAnsi="Calibri"/>
                          <w:lang w:val="sr-Cyrl-RS"/>
                        </w:rPr>
                      </w:pPr>
                      <w:r>
                        <w:rPr>
                          <w:rFonts w:ascii="Calibri" w:hAnsi="Calibri"/>
                          <w:lang w:val="sr-Cyrl-RS"/>
                        </w:rPr>
                        <w:t>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1C34CF" w14:textId="3B2283EC" w:rsidR="008473B7" w:rsidRPr="00111A6A" w:rsidRDefault="008473B7" w:rsidP="00E80D03"/>
    <w:p w14:paraId="6B263AE4" w14:textId="494307BF" w:rsidR="005C0279" w:rsidRPr="00111A6A" w:rsidRDefault="005C0279" w:rsidP="00E80D03"/>
    <w:p w14:paraId="34AE274D" w14:textId="01C6CFAE" w:rsidR="005C0279" w:rsidRPr="00111A6A" w:rsidRDefault="005C0279" w:rsidP="00E80D03"/>
    <w:p w14:paraId="1AE84BBC" w14:textId="3E761932" w:rsidR="00E32E05" w:rsidRPr="00111A6A" w:rsidRDefault="00B461EB" w:rsidP="00E80D03">
      <w:pPr>
        <w:pStyle w:val="Subtitle"/>
        <w:spacing w:line="276" w:lineRule="auto"/>
      </w:pPr>
      <w:r w:rsidRPr="00111A6A">
        <w:br/>
      </w:r>
    </w:p>
    <w:p w14:paraId="4300F2FC" w14:textId="76AF14B1" w:rsidR="00B461EB" w:rsidRPr="00111A6A" w:rsidRDefault="00B461EB" w:rsidP="00B461EB">
      <w:r w:rsidRPr="00111A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073E1" wp14:editId="0FCA522D">
                <wp:simplePos x="0" y="0"/>
                <wp:positionH relativeFrom="margin">
                  <wp:align>right</wp:align>
                </wp:positionH>
                <wp:positionV relativeFrom="paragraph">
                  <wp:posOffset>4745</wp:posOffset>
                </wp:positionV>
                <wp:extent cx="1431985" cy="586105"/>
                <wp:effectExtent l="0" t="0" r="0" b="4445"/>
                <wp:wrapNone/>
                <wp:docPr id="8763740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165AC" w14:textId="67C0E8A8" w:rsidR="00B461EB" w:rsidRPr="00B461EB" w:rsidRDefault="00B461EB" w:rsidP="00B461E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 w:rsidRPr="00B461EB">
                              <w:rPr>
                                <w:rFonts w:ascii="Calibri" w:hAnsi="Calibri"/>
                                <w:lang w:val="sr-Cyrl-RS"/>
                              </w:rPr>
                              <w:t>Ментор</w:t>
                            </w:r>
                            <w:r w:rsidRPr="00B461EB">
                              <w:rPr>
                                <w:lang w:val="sr-Cyrl-RS"/>
                              </w:rPr>
                              <w:t>:</w:t>
                            </w:r>
                          </w:p>
                          <w:p w14:paraId="17BA4603" w14:textId="06186EB5" w:rsidR="00B461EB" w:rsidRPr="00B461EB" w:rsidRDefault="00B461EB" w:rsidP="00B461E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 w:rsidRPr="00B461EB">
                              <w:rPr>
                                <w:rFonts w:ascii="Calibri" w:hAnsi="Calibri"/>
                                <w:lang w:val="sr-Cyrl-RS"/>
                              </w:rPr>
                              <w:t>Никола</w:t>
                            </w:r>
                            <w:r w:rsidRPr="00B461EB">
                              <w:rPr>
                                <w:lang w:val="sr-Cyrl-RS"/>
                              </w:rPr>
                              <w:t xml:space="preserve"> </w:t>
                            </w:r>
                            <w:r w:rsidRPr="00B461EB">
                              <w:rPr>
                                <w:rFonts w:ascii="Calibri" w:hAnsi="Calibri"/>
                                <w:lang w:val="sr-Cyrl-RS"/>
                              </w:rPr>
                              <w:t>Тасић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73E1" id="Text Box 4" o:spid="_x0000_s1028" type="#_x0000_t202" style="position:absolute;left:0;text-align:left;margin-left:61.55pt;margin-top:.35pt;width:112.75pt;height:46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" fillcolor="white [3201]" stroked="f" strokeweight=".5pt">
                <v:textbox>
                  <w:txbxContent>
                    <w:p w14:paraId="2F9165AC" w14:textId="67C0E8A8" w:rsidR="00B461EB" w:rsidRPr="00B461EB" w:rsidRDefault="00B461EB" w:rsidP="00B461EB">
                      <w:pPr>
                        <w:jc w:val="center"/>
                        <w:rPr>
                          <w:lang w:val="sr-Cyrl-RS"/>
                        </w:rPr>
                      </w:pPr>
                      <w:r w:rsidRPr="00B461EB">
                        <w:rPr>
                          <w:rFonts w:ascii="Calibri" w:hAnsi="Calibri"/>
                          <w:lang w:val="sr-Cyrl-RS"/>
                        </w:rPr>
                        <w:t>Ментор</w:t>
                      </w:r>
                      <w:r w:rsidRPr="00B461EB">
                        <w:rPr>
                          <w:lang w:val="sr-Cyrl-RS"/>
                        </w:rPr>
                        <w:t>:</w:t>
                      </w:r>
                    </w:p>
                    <w:p w14:paraId="17BA4603" w14:textId="06186EB5" w:rsidR="00B461EB" w:rsidRPr="00B461EB" w:rsidRDefault="00B461EB" w:rsidP="00B461EB">
                      <w:pPr>
                        <w:jc w:val="center"/>
                        <w:rPr>
                          <w:lang w:val="sr-Cyrl-RS"/>
                        </w:rPr>
                      </w:pPr>
                      <w:r w:rsidRPr="00B461EB">
                        <w:rPr>
                          <w:rFonts w:ascii="Calibri" w:hAnsi="Calibri"/>
                          <w:lang w:val="sr-Cyrl-RS"/>
                        </w:rPr>
                        <w:t>Никола</w:t>
                      </w:r>
                      <w:r w:rsidRPr="00B461EB">
                        <w:rPr>
                          <w:lang w:val="sr-Cyrl-RS"/>
                        </w:rPr>
                        <w:t xml:space="preserve"> </w:t>
                      </w:r>
                      <w:r w:rsidRPr="00B461EB">
                        <w:rPr>
                          <w:rFonts w:ascii="Calibri" w:hAnsi="Calibri"/>
                          <w:lang w:val="sr-Cyrl-RS"/>
                        </w:rPr>
                        <w:t>Тасић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1A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F3A20" wp14:editId="3227B95F">
                <wp:simplePos x="0" y="0"/>
                <wp:positionH relativeFrom="margin">
                  <wp:align>left</wp:align>
                </wp:positionH>
                <wp:positionV relativeFrom="paragraph">
                  <wp:posOffset>6745</wp:posOffset>
                </wp:positionV>
                <wp:extent cx="1431985" cy="586105"/>
                <wp:effectExtent l="0" t="0" r="0" b="4445"/>
                <wp:wrapNone/>
                <wp:docPr id="14859067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84D86" w14:textId="13205191" w:rsidR="00B461EB" w:rsidRPr="0089403A" w:rsidRDefault="00B461EB" w:rsidP="00B461E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 w:rsidRPr="0089403A">
                              <w:rPr>
                                <w:rFonts w:ascii="Calibri" w:hAnsi="Calibri"/>
                                <w:lang w:val="sr-Cyrl-RS"/>
                              </w:rPr>
                              <w:t>Ученик</w:t>
                            </w:r>
                            <w:r w:rsidRPr="0089403A">
                              <w:rPr>
                                <w:lang w:val="sr-Cyrl-RS"/>
                              </w:rPr>
                              <w:t>:</w:t>
                            </w:r>
                          </w:p>
                          <w:p w14:paraId="61885F2D" w14:textId="6E3C069E" w:rsidR="00B461EB" w:rsidRPr="0089403A" w:rsidRDefault="00B461EB" w:rsidP="00B461EB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 w:rsidRPr="0089403A">
                              <w:rPr>
                                <w:rFonts w:ascii="Calibri" w:hAnsi="Calibri"/>
                                <w:lang w:val="sr-Cyrl-RS"/>
                              </w:rPr>
                              <w:t>Борис</w:t>
                            </w:r>
                            <w:r w:rsidRPr="0089403A">
                              <w:rPr>
                                <w:lang w:val="sr-Cyrl-RS"/>
                              </w:rPr>
                              <w:t xml:space="preserve"> </w:t>
                            </w:r>
                            <w:r w:rsidRPr="0089403A">
                              <w:rPr>
                                <w:rFonts w:ascii="Calibri" w:hAnsi="Calibri"/>
                                <w:lang w:val="sr-Cyrl-RS"/>
                              </w:rPr>
                              <w:t>Ћеранић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3A20" id="_x0000_s1029" type="#_x0000_t202" style="position:absolute;left:0;text-align:left;margin-left:0;margin-top:.55pt;width:112.75pt;height:46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" fillcolor="white [3201]" stroked="f" strokeweight=".5pt">
                <v:textbox>
                  <w:txbxContent>
                    <w:p w14:paraId="74784D86" w14:textId="13205191" w:rsidR="00B461EB" w:rsidRPr="0089403A" w:rsidRDefault="00B461EB" w:rsidP="00B461EB">
                      <w:pPr>
                        <w:jc w:val="center"/>
                        <w:rPr>
                          <w:lang w:val="sr-Cyrl-RS"/>
                        </w:rPr>
                      </w:pPr>
                      <w:r w:rsidRPr="0089403A">
                        <w:rPr>
                          <w:rFonts w:ascii="Calibri" w:hAnsi="Calibri"/>
                          <w:lang w:val="sr-Cyrl-RS"/>
                        </w:rPr>
                        <w:t>Ученик</w:t>
                      </w:r>
                      <w:r w:rsidRPr="0089403A">
                        <w:rPr>
                          <w:lang w:val="sr-Cyrl-RS"/>
                        </w:rPr>
                        <w:t>:</w:t>
                      </w:r>
                    </w:p>
                    <w:p w14:paraId="61885F2D" w14:textId="6E3C069E" w:rsidR="00B461EB" w:rsidRPr="0089403A" w:rsidRDefault="00B461EB" w:rsidP="00B461EB">
                      <w:pPr>
                        <w:jc w:val="center"/>
                        <w:rPr>
                          <w:lang w:val="sr-Cyrl-RS"/>
                        </w:rPr>
                      </w:pPr>
                      <w:r w:rsidRPr="0089403A">
                        <w:rPr>
                          <w:rFonts w:ascii="Calibri" w:hAnsi="Calibri"/>
                          <w:lang w:val="sr-Cyrl-RS"/>
                        </w:rPr>
                        <w:t>Борис</w:t>
                      </w:r>
                      <w:r w:rsidRPr="0089403A">
                        <w:rPr>
                          <w:lang w:val="sr-Cyrl-RS"/>
                        </w:rPr>
                        <w:t xml:space="preserve"> </w:t>
                      </w:r>
                      <w:r w:rsidRPr="0089403A">
                        <w:rPr>
                          <w:rFonts w:ascii="Calibri" w:hAnsi="Calibri"/>
                          <w:lang w:val="sr-Cyrl-RS"/>
                        </w:rPr>
                        <w:t>Ћеранић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34E5A" w14:textId="15DA008A" w:rsidR="00B461EB" w:rsidRPr="00111A6A" w:rsidRDefault="00B461EB" w:rsidP="00E80D03">
      <w:pPr>
        <w:pStyle w:val="Subtitle"/>
        <w:spacing w:line="276" w:lineRule="auto"/>
      </w:pPr>
    </w:p>
    <w:p w14:paraId="11334FC1" w14:textId="44A75CA1" w:rsidR="00B461EB" w:rsidRPr="00111A6A" w:rsidRDefault="00B461EB" w:rsidP="00E80D03">
      <w:pPr>
        <w:pStyle w:val="Subtitle"/>
        <w:spacing w:line="276" w:lineRule="auto"/>
      </w:pPr>
    </w:p>
    <w:p w14:paraId="7BF96B32" w14:textId="75E782A3" w:rsidR="00B461EB" w:rsidRPr="00111A6A" w:rsidRDefault="00B461EB" w:rsidP="00E80D03">
      <w:pPr>
        <w:pStyle w:val="Subtitle"/>
        <w:spacing w:line="276" w:lineRule="auto"/>
      </w:pPr>
    </w:p>
    <w:p w14:paraId="49BECBCB" w14:textId="77777777" w:rsidR="00B461EB" w:rsidRPr="00111A6A" w:rsidRDefault="00B461EB" w:rsidP="00E80D03">
      <w:pPr>
        <w:pStyle w:val="Subtitle"/>
        <w:spacing w:line="276" w:lineRule="auto"/>
      </w:pPr>
    </w:p>
    <w:p w14:paraId="20B9BE27" w14:textId="77777777" w:rsidR="00B461EB" w:rsidRPr="00111A6A" w:rsidRDefault="00B461EB" w:rsidP="00E80D03">
      <w:pPr>
        <w:pStyle w:val="Subtitle"/>
        <w:spacing w:line="276" w:lineRule="auto"/>
      </w:pPr>
    </w:p>
    <w:p w14:paraId="4ADBE7DB" w14:textId="77777777" w:rsidR="00B461EB" w:rsidRPr="00111A6A" w:rsidRDefault="00B461EB" w:rsidP="00E80D03">
      <w:pPr>
        <w:pStyle w:val="Subtitle"/>
        <w:spacing w:line="276" w:lineRule="auto"/>
      </w:pPr>
    </w:p>
    <w:p w14:paraId="3E1A1844" w14:textId="77777777" w:rsidR="00B461EB" w:rsidRPr="00111A6A" w:rsidRDefault="00B461EB" w:rsidP="00E80D03">
      <w:pPr>
        <w:pStyle w:val="Subtitle"/>
        <w:spacing w:line="276" w:lineRule="auto"/>
      </w:pPr>
    </w:p>
    <w:p w14:paraId="4C595E5B" w14:textId="77777777" w:rsidR="00B461EB" w:rsidRPr="00111A6A" w:rsidRDefault="00B461EB" w:rsidP="00E80D03">
      <w:pPr>
        <w:pStyle w:val="Subtitle"/>
        <w:spacing w:line="276" w:lineRule="auto"/>
      </w:pPr>
    </w:p>
    <w:p w14:paraId="73900327" w14:textId="77777777" w:rsidR="00B461EB" w:rsidRPr="00111A6A" w:rsidRDefault="00B461EB" w:rsidP="00E80D03">
      <w:pPr>
        <w:pStyle w:val="Subtitle"/>
        <w:spacing w:line="276" w:lineRule="auto"/>
      </w:pPr>
    </w:p>
    <w:p w14:paraId="65F27749" w14:textId="77777777" w:rsidR="00B461EB" w:rsidRPr="00111A6A" w:rsidRDefault="00B461EB" w:rsidP="00B461EB"/>
    <w:p w14:paraId="5693E7DA" w14:textId="77777777" w:rsidR="00B461EB" w:rsidRPr="00111A6A" w:rsidRDefault="00B461EB" w:rsidP="00B461EB"/>
    <w:p w14:paraId="048CCC75" w14:textId="77777777" w:rsidR="00B461EB" w:rsidRPr="00111A6A" w:rsidRDefault="00B461EB" w:rsidP="00E80D03">
      <w:pPr>
        <w:pStyle w:val="Subtitle"/>
        <w:spacing w:line="276" w:lineRule="auto"/>
      </w:pPr>
    </w:p>
    <w:p w14:paraId="3FF81659" w14:textId="77777777" w:rsidR="00B461EB" w:rsidRPr="00111A6A" w:rsidRDefault="00B461EB" w:rsidP="00E80D03">
      <w:pPr>
        <w:pStyle w:val="Subtitle"/>
        <w:spacing w:line="276" w:lineRule="auto"/>
      </w:pPr>
    </w:p>
    <w:p w14:paraId="20D575A5" w14:textId="77777777" w:rsidR="00B461EB" w:rsidRPr="00111A6A" w:rsidRDefault="00B461EB" w:rsidP="00E80D03">
      <w:pPr>
        <w:pStyle w:val="Subtitle"/>
        <w:spacing w:line="276" w:lineRule="auto"/>
      </w:pPr>
    </w:p>
    <w:p w14:paraId="5CAE3BD8" w14:textId="62066A18" w:rsidR="005C0279" w:rsidRPr="00111A6A" w:rsidRDefault="00B461EB" w:rsidP="00E9294C">
      <w:pPr>
        <w:pStyle w:val="Subtitle"/>
        <w:spacing w:line="276" w:lineRule="auto"/>
        <w:ind w:firstLine="0"/>
      </w:pPr>
      <w:r w:rsidRPr="00111A6A">
        <w:t xml:space="preserve">Beograd, </w:t>
      </w:r>
      <w:r w:rsidRPr="00111A6A">
        <w:rPr>
          <w:rFonts w:ascii="Calibri" w:hAnsi="Calibri"/>
          <w:lang w:val="sr-Cyrl-RS"/>
        </w:rPr>
        <w:t>Мај</w:t>
      </w:r>
      <w:r w:rsidRPr="00111A6A">
        <w:t xml:space="preserve"> </w:t>
      </w:r>
      <w:r w:rsidRPr="00111A6A">
        <w:rPr>
          <w:lang w:val="sr-Cyrl-RS"/>
        </w:rPr>
        <w:t>2023</w:t>
      </w:r>
      <w:r w:rsidRPr="00111A6A">
        <w:t>.</w:t>
      </w:r>
    </w:p>
    <w:p w14:paraId="781D3BDF" w14:textId="46F5077F" w:rsidR="008473B7" w:rsidRPr="00111A6A" w:rsidRDefault="00B461EB" w:rsidP="00B461EB">
      <w:pPr>
        <w:pStyle w:val="Heading1"/>
        <w:rPr>
          <w:lang w:val="sr-Cyrl-RS"/>
        </w:rPr>
      </w:pPr>
      <w:r w:rsidRPr="00111A6A">
        <w:rPr>
          <w:rFonts w:ascii="Calibri" w:hAnsi="Calibri" w:cs="Calibri"/>
          <w:lang w:val="sr-Cyrl-RS"/>
        </w:rPr>
        <w:t>Увод</w:t>
      </w:r>
    </w:p>
    <w:p w14:paraId="022E9BFE" w14:textId="77777777" w:rsidR="00B461EB" w:rsidRPr="00111A6A" w:rsidRDefault="00B461EB" w:rsidP="00B461EB">
      <w:pPr>
        <w:ind w:firstLine="720"/>
        <w:rPr>
          <w:lang w:val="sr-Cyrl-RS"/>
        </w:rPr>
      </w:pPr>
      <w:r w:rsidRPr="00111A6A">
        <w:rPr>
          <w:rFonts w:ascii="Calibri" w:hAnsi="Calibri"/>
          <w:lang w:val="sr-Cyrl-RS"/>
        </w:rPr>
        <w:t>Технолошка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развића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донеле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многе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промене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живот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просечног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човека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само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дигитални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уређаји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трансформисали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начине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комуницирамо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баратамо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информацијама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складиштимо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драгоцена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сећања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виду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слика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бивамо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продуктивни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друштву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Још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почетка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друге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половине</w:t>
      </w:r>
      <w:r w:rsidRPr="00111A6A">
        <w:rPr>
          <w:lang w:val="sr-Cyrl-RS"/>
        </w:rPr>
        <w:t xml:space="preserve"> 20-</w:t>
      </w:r>
      <w:r w:rsidRPr="00111A6A">
        <w:rPr>
          <w:rFonts w:ascii="Calibri" w:hAnsi="Calibri"/>
          <w:lang w:val="sr-Cyrl-RS"/>
        </w:rPr>
        <w:t>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века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тече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непрекидан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развој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та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категорија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касније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шири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мобилне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телефоне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конзоле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игрице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паметне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фрижидере</w:t>
      </w:r>
      <w:r w:rsidRPr="00111A6A">
        <w:rPr>
          <w:lang w:val="sr-Cyrl-RS"/>
        </w:rPr>
        <w:t xml:space="preserve">... </w:t>
      </w:r>
      <w:r w:rsidRPr="00111A6A">
        <w:rPr>
          <w:rFonts w:ascii="Calibri" w:hAnsi="Calibri"/>
          <w:lang w:val="sr-Cyrl-RS"/>
        </w:rPr>
        <w:t>Данас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опус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разноврсности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дигиталних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уређаја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готово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непојмљив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човеку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увлаче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сваки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аспект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људског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живота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Свим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уређајима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потребно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нешто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управља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неки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софтвер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преферабилно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стандардизованији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могући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супротном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завладао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хаос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сваки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уређај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њих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бесконачно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било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потребно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писати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различиту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верзију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софтвера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Тај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проблем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решавају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или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барем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ублажавају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>.</w:t>
      </w:r>
    </w:p>
    <w:p w14:paraId="4EC1F707" w14:textId="77777777" w:rsidR="00B461EB" w:rsidRPr="00111A6A" w:rsidRDefault="00B461EB" w:rsidP="00B461EB">
      <w:pPr>
        <w:rPr>
          <w:lang w:val="sr-Cyrl-RS"/>
        </w:rPr>
      </w:pPr>
    </w:p>
    <w:p w14:paraId="233AB16D" w14:textId="77777777" w:rsidR="005C0279" w:rsidRPr="00111A6A" w:rsidRDefault="005C0279" w:rsidP="00E80D03"/>
    <w:p w14:paraId="1DB561EA" w14:textId="7B19C000" w:rsidR="005C0279" w:rsidRPr="00111A6A" w:rsidRDefault="00B461EB" w:rsidP="00B461EB">
      <w:pPr>
        <w:pStyle w:val="Heading2"/>
        <w:rPr>
          <w:rFonts w:cs="Calibri"/>
          <w:lang w:val="sr-Cyrl-RS"/>
        </w:rPr>
      </w:pPr>
      <w:r w:rsidRPr="00111A6A">
        <w:rPr>
          <w:rFonts w:ascii="Calibri" w:hAnsi="Calibri" w:cs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 w:cs="Calibri"/>
          <w:lang w:val="sr-Cyrl-RS"/>
        </w:rPr>
        <w:t>систем</w:t>
      </w:r>
    </w:p>
    <w:p w14:paraId="4E90B31A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софтвер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контролише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операције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компјутерског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његових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ресурса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Осим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тога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постоји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веома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важна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критерија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заједничка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све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способан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учитава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извршава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независно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хардвера</w:t>
      </w:r>
      <w:r w:rsidRPr="00111A6A">
        <w:rPr>
          <w:lang w:val="sr-Cyrl-RS"/>
        </w:rPr>
        <w:t xml:space="preserve"> (</w:t>
      </w:r>
      <w:r w:rsidRPr="00111A6A">
        <w:rPr>
          <w:rFonts w:ascii="Calibri" w:hAnsi="Calibri"/>
          <w:lang w:val="sr-Cyrl-RS"/>
        </w:rPr>
        <w:t>уређаја</w:t>
      </w:r>
      <w:r w:rsidRPr="00111A6A">
        <w:rPr>
          <w:lang w:val="sr-Cyrl-RS"/>
        </w:rPr>
        <w:t xml:space="preserve">)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налазе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док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омогућава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стандардизован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интерфејс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улаз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излаз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Неке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главних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функција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опепративни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може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имати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>:</w:t>
      </w:r>
    </w:p>
    <w:p w14:paraId="2033D5DF" w14:textId="77777777" w:rsidR="005F34F2" w:rsidRPr="00111A6A" w:rsidRDefault="005F34F2" w:rsidP="005F34F2">
      <w:pPr>
        <w:pStyle w:val="ListParagraph"/>
        <w:numPr>
          <w:ilvl w:val="0"/>
          <w:numId w:val="6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Управљање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меморијом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уређајима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складиштење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другим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системским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ресурсима</w:t>
      </w:r>
    </w:p>
    <w:p w14:paraId="7FA0954A" w14:textId="77777777" w:rsidR="005F34F2" w:rsidRPr="00111A6A" w:rsidRDefault="005F34F2" w:rsidP="005F34F2">
      <w:pPr>
        <w:pStyle w:val="ListParagraph"/>
        <w:numPr>
          <w:ilvl w:val="0"/>
          <w:numId w:val="6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Одржавање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реда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спровођење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сигурносних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полиса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другим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програмима</w:t>
      </w:r>
    </w:p>
    <w:p w14:paraId="4E8C2A73" w14:textId="77777777" w:rsidR="005F34F2" w:rsidRPr="00111A6A" w:rsidRDefault="005F34F2" w:rsidP="005F34F2">
      <w:pPr>
        <w:pStyle w:val="ListParagraph"/>
        <w:numPr>
          <w:ilvl w:val="0"/>
          <w:numId w:val="6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Извршавање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више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истовремено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одређивање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редоследа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важности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извршавања</w:t>
      </w:r>
      <w:r w:rsidRPr="00111A6A">
        <w:rPr>
          <w:lang w:val="sr-Cyrl-RS"/>
        </w:rPr>
        <w:t xml:space="preserve">, </w:t>
      </w:r>
    </w:p>
    <w:p w14:paraId="72454D46" w14:textId="77777777" w:rsidR="005F34F2" w:rsidRPr="00111A6A" w:rsidRDefault="005F34F2" w:rsidP="005F34F2">
      <w:pPr>
        <w:pStyle w:val="ListParagraph"/>
        <w:rPr>
          <w:lang w:val="sr-Cyrl-RS"/>
        </w:rPr>
      </w:pPr>
      <w:r w:rsidRPr="00111A6A">
        <w:rPr>
          <w:rFonts w:ascii="Calibri" w:hAnsi="Calibri"/>
          <w:lang w:val="sr-Cyrl-RS"/>
        </w:rPr>
        <w:t>давајући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одговарајућу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предност</w:t>
      </w:r>
      <w:r w:rsidRPr="00111A6A">
        <w:rPr>
          <w:lang w:val="sr-Cyrl-RS"/>
        </w:rPr>
        <w:t xml:space="preserve"> – </w:t>
      </w:r>
      <w:r w:rsidRPr="00111A6A">
        <w:t>multitasking</w:t>
      </w:r>
    </w:p>
    <w:p w14:paraId="67B26BEA" w14:textId="77777777" w:rsidR="005F34F2" w:rsidRPr="00111A6A" w:rsidRDefault="005F34F2" w:rsidP="005F34F2">
      <w:pPr>
        <w:pStyle w:val="ListParagraph"/>
        <w:numPr>
          <w:ilvl w:val="0"/>
          <w:numId w:val="6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Динамичко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покретање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гашење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других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програма</w:t>
      </w:r>
    </w:p>
    <w:p w14:paraId="42E2E904" w14:textId="77777777" w:rsidR="005F34F2" w:rsidRPr="00111A6A" w:rsidRDefault="005F34F2" w:rsidP="005F34F2">
      <w:pPr>
        <w:pStyle w:val="ListParagraph"/>
        <w:numPr>
          <w:ilvl w:val="0"/>
          <w:numId w:val="6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Обезбеђење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основног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корисничког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интерфејса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i/>
          <w:iCs/>
          <w:u w:val="single"/>
        </w:rPr>
        <w:t>API</w:t>
      </w:r>
      <w:r w:rsidRPr="00111A6A">
        <w:rPr>
          <w:lang w:val="sr-Cyrl-RS"/>
        </w:rPr>
        <w:t>-</w:t>
      </w:r>
      <w:r w:rsidRPr="00111A6A">
        <w:rPr>
          <w:rFonts w:ascii="Calibri" w:hAnsi="Calibri"/>
          <w:lang w:val="sr-Cyrl-RS"/>
        </w:rPr>
        <w:t>ова</w:t>
      </w:r>
    </w:p>
    <w:p w14:paraId="161225B5" w14:textId="77777777" w:rsidR="005F34F2" w:rsidRPr="00111A6A" w:rsidRDefault="005F34F2" w:rsidP="005F34F2">
      <w:pPr>
        <w:ind w:firstLine="360"/>
        <w:rPr>
          <w:lang w:val="sr-Cyrl-RS"/>
        </w:rPr>
      </w:pPr>
      <w:r w:rsidRPr="00111A6A">
        <w:rPr>
          <w:rFonts w:ascii="Calibri" w:hAnsi="Calibri"/>
          <w:lang w:val="sr-Cyrl-RS"/>
        </w:rPr>
        <w:t>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подржава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сваки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све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ове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функције</w:t>
      </w:r>
      <w:r w:rsidRPr="00111A6A">
        <w:rPr>
          <w:lang w:val="sr-Cyrl-RS"/>
        </w:rPr>
        <w:t xml:space="preserve">. </w:t>
      </w:r>
      <w:r w:rsidRPr="00111A6A">
        <w:rPr>
          <w:i/>
          <w:iCs/>
        </w:rPr>
        <w:t>MS</w:t>
      </w:r>
      <w:r w:rsidRPr="00111A6A">
        <w:rPr>
          <w:i/>
          <w:iCs/>
          <w:lang w:val="sr-Cyrl-RS"/>
        </w:rPr>
        <w:t>-</w:t>
      </w:r>
      <w:r w:rsidRPr="00111A6A">
        <w:rPr>
          <w:i/>
          <w:iCs/>
        </w:rPr>
        <w:t>DOS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пример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није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могао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извршава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више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једном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односно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proofErr w:type="gramStart"/>
      <w:r w:rsidRPr="00111A6A">
        <w:rPr>
          <w:i/>
          <w:iCs/>
        </w:rPr>
        <w:t>single</w:t>
      </w:r>
      <w:r w:rsidRPr="00111A6A">
        <w:rPr>
          <w:i/>
          <w:iCs/>
          <w:lang w:val="sr-Cyrl-RS"/>
        </w:rPr>
        <w:t>-</w:t>
      </w:r>
      <w:r w:rsidRPr="00111A6A">
        <w:rPr>
          <w:i/>
          <w:iCs/>
        </w:rPr>
        <w:t>tasking</w:t>
      </w:r>
      <w:proofErr w:type="gramEnd"/>
      <w:r w:rsidRPr="00111A6A">
        <w:rPr>
          <w:lang w:val="sr-Cyrl-RS"/>
        </w:rPr>
        <w:t>.</w:t>
      </w:r>
    </w:p>
    <w:p w14:paraId="513D4FC5" w14:textId="77777777" w:rsidR="005F34F2" w:rsidRPr="00111A6A" w:rsidRDefault="005F34F2" w:rsidP="005F34F2">
      <w:pPr>
        <w:ind w:firstLine="360"/>
        <w:rPr>
          <w:lang w:val="sr-Cyrl-RS"/>
        </w:rPr>
      </w:pPr>
      <w:r w:rsidRPr="00111A6A">
        <w:rPr>
          <w:rFonts w:ascii="Calibri" w:hAnsi="Calibri"/>
          <w:lang w:val="sr-Cyrl-RS"/>
        </w:rPr>
        <w:t>Важно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такође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напоменути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шта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нису</w:t>
      </w:r>
      <w:r w:rsidRPr="00111A6A">
        <w:rPr>
          <w:lang w:val="sr-Cyrl-RS"/>
        </w:rPr>
        <w:t>:</w:t>
      </w:r>
    </w:p>
    <w:p w14:paraId="382A0931" w14:textId="77777777" w:rsidR="005F34F2" w:rsidRPr="00111A6A" w:rsidRDefault="005F34F2" w:rsidP="005F34F2">
      <w:pPr>
        <w:pStyle w:val="ListParagraph"/>
        <w:numPr>
          <w:ilvl w:val="0"/>
          <w:numId w:val="7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lastRenderedPageBreak/>
        <w:t>Комјутерски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хардвер</w:t>
      </w:r>
    </w:p>
    <w:p w14:paraId="3FAF615C" w14:textId="77777777" w:rsidR="005F34F2" w:rsidRPr="00111A6A" w:rsidRDefault="005F34F2" w:rsidP="005F34F2">
      <w:pPr>
        <w:pStyle w:val="ListParagraph"/>
        <w:numPr>
          <w:ilvl w:val="0"/>
          <w:numId w:val="7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Нека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специфична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апликација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игрице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процесори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текста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i/>
          <w:iCs/>
        </w:rPr>
        <w:t>Web</w:t>
      </w:r>
      <w:r w:rsidRPr="00111A6A">
        <w:rPr>
          <w:i/>
          <w:iCs/>
          <w:lang w:val="sr-Cyrl-RS"/>
        </w:rPr>
        <w:t xml:space="preserve"> </w:t>
      </w:r>
      <w:r w:rsidRPr="00111A6A">
        <w:rPr>
          <w:i/>
          <w:iCs/>
        </w:rPr>
        <w:t>browser</w:t>
      </w:r>
      <w:r w:rsidRPr="00111A6A">
        <w:rPr>
          <w:lang w:val="sr-Cyrl-RS"/>
        </w:rPr>
        <w:t>-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>.</w:t>
      </w:r>
    </w:p>
    <w:p w14:paraId="4636E7FA" w14:textId="77777777" w:rsidR="005F34F2" w:rsidRPr="00111A6A" w:rsidRDefault="005F34F2" w:rsidP="005F34F2">
      <w:pPr>
        <w:pStyle w:val="ListParagraph"/>
        <w:numPr>
          <w:ilvl w:val="0"/>
          <w:numId w:val="7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Колекција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алатки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попут</w:t>
      </w:r>
      <w:r w:rsidRPr="00111A6A">
        <w:rPr>
          <w:lang w:val="sr-Cyrl-RS"/>
        </w:rPr>
        <w:t xml:space="preserve"> </w:t>
      </w:r>
      <w:r w:rsidRPr="00111A6A">
        <w:rPr>
          <w:i/>
          <w:iCs/>
        </w:rPr>
        <w:t>GNU</w:t>
      </w:r>
    </w:p>
    <w:p w14:paraId="436E4EB1" w14:textId="77777777" w:rsidR="005F34F2" w:rsidRPr="00111A6A" w:rsidRDefault="005F34F2" w:rsidP="005F34F2">
      <w:pPr>
        <w:pStyle w:val="ListParagraph"/>
        <w:numPr>
          <w:ilvl w:val="0"/>
          <w:numId w:val="7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Окружење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развој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софтвера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додуше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поједији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попут</w:t>
      </w:r>
      <w:r w:rsidRPr="00111A6A">
        <w:rPr>
          <w:lang w:val="sr-Cyrl-RS"/>
        </w:rPr>
        <w:t xml:space="preserve"> </w:t>
      </w:r>
      <w:r w:rsidRPr="00111A6A">
        <w:rPr>
          <w:i/>
          <w:iCs/>
        </w:rPr>
        <w:t>UCSD</w:t>
      </w:r>
      <w:r w:rsidRPr="00111A6A">
        <w:rPr>
          <w:i/>
          <w:iCs/>
          <w:lang w:val="sr-Cyrl-RS"/>
        </w:rPr>
        <w:t xml:space="preserve"> </w:t>
      </w:r>
      <w:r w:rsidRPr="00111A6A">
        <w:rPr>
          <w:i/>
          <w:iCs/>
        </w:rPr>
        <w:t>Pascal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поседују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интегрисана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окужења</w:t>
      </w:r>
    </w:p>
    <w:p w14:paraId="79CDB337" w14:textId="77777777" w:rsidR="005F34F2" w:rsidRPr="00111A6A" w:rsidRDefault="005F34F2" w:rsidP="005F34F2">
      <w:pPr>
        <w:pStyle w:val="ListParagraph"/>
        <w:numPr>
          <w:ilvl w:val="0"/>
          <w:numId w:val="7"/>
        </w:numPr>
        <w:autoSpaceDE/>
        <w:autoSpaceDN/>
        <w:adjustRightInd/>
        <w:spacing w:before="0" w:after="160" w:line="259" w:lineRule="auto"/>
        <w:rPr>
          <w:lang w:val="sr-Cyrl-RS"/>
        </w:rPr>
      </w:pPr>
      <w:r w:rsidRPr="00111A6A">
        <w:rPr>
          <w:rFonts w:ascii="Calibri" w:hAnsi="Calibri"/>
          <w:lang w:val="sr-Cyrl-RS"/>
        </w:rPr>
        <w:t>Графички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корисники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интерфејс</w:t>
      </w:r>
      <w:r w:rsidRPr="00111A6A">
        <w:rPr>
          <w:lang w:val="sr-Cyrl-RS"/>
        </w:rPr>
        <w:t xml:space="preserve"> (</w:t>
      </w:r>
      <w:r w:rsidRPr="00111A6A">
        <w:t>GUI</w:t>
      </w:r>
      <w:r w:rsidRPr="00111A6A">
        <w:rPr>
          <w:lang w:val="sr-Cyrl-RS"/>
        </w:rPr>
        <w:t xml:space="preserve">) </w:t>
      </w:r>
      <w:r w:rsidRPr="00111A6A">
        <w:rPr>
          <w:rFonts w:ascii="Calibri" w:hAnsi="Calibri"/>
          <w:lang w:val="sr-Cyrl-RS"/>
        </w:rPr>
        <w:t>без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обзира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већина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долази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једним</w:t>
      </w:r>
    </w:p>
    <w:p w14:paraId="1B96C408" w14:textId="1A883052" w:rsidR="00B461EB" w:rsidRPr="00111A6A" w:rsidRDefault="005F34F2" w:rsidP="005F34F2">
      <w:pPr>
        <w:pStyle w:val="Heading2"/>
        <w:rPr>
          <w:lang w:val="sr-Cyrl-RS"/>
        </w:rPr>
      </w:pPr>
      <w:r w:rsidRPr="00111A6A">
        <w:rPr>
          <w:rFonts w:ascii="Calibri" w:hAnsi="Calibri" w:cs="Calibri"/>
          <w:lang w:val="sr-Cyrl-RS"/>
        </w:rPr>
        <w:t>Историјат</w:t>
      </w:r>
    </w:p>
    <w:p w14:paraId="5B2FE4CF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Историјат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може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трагати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деценија</w:t>
      </w:r>
      <w:r w:rsidRPr="00111A6A">
        <w:rPr>
          <w:lang w:val="sr-Cyrl-RS"/>
        </w:rPr>
        <w:t xml:space="preserve"> 1950-</w:t>
      </w:r>
      <w:r w:rsidRPr="00111A6A">
        <w:rPr>
          <w:rFonts w:ascii="Calibri" w:hAnsi="Calibri"/>
          <w:lang w:val="sr-Cyrl-RS"/>
        </w:rPr>
        <w:t>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година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када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почели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развијају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периоду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рачунари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гломазни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скупи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сложени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којима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било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потребно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управљати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ефикасан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начин</w:t>
      </w:r>
      <w:r w:rsidRPr="00111A6A">
        <w:rPr>
          <w:lang w:val="sr-Cyrl-RS"/>
        </w:rPr>
        <w:t>.</w:t>
      </w:r>
    </w:p>
    <w:p w14:paraId="5769C8EB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Један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првих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General Motors Research Laboratories Operating System</w:t>
      </w:r>
      <w:r w:rsidRPr="00111A6A">
        <w:rPr>
          <w:lang w:val="sr-Cyrl-RS"/>
        </w:rPr>
        <w:t xml:space="preserve"> (</w:t>
      </w:r>
      <w:r w:rsidRPr="00111A6A">
        <w:rPr>
          <w:rStyle w:val="Emphasis"/>
          <w:lang w:val="sr-Cyrl-RS"/>
        </w:rPr>
        <w:t>GM-NAA I/O</w:t>
      </w:r>
      <w:r w:rsidRPr="00111A6A">
        <w:rPr>
          <w:lang w:val="sr-Cyrl-RS"/>
        </w:rPr>
        <w:t xml:space="preserve">) </w:t>
      </w:r>
      <w:r w:rsidRPr="00111A6A">
        <w:rPr>
          <w:rFonts w:ascii="Calibri" w:hAnsi="Calibri"/>
          <w:lang w:val="sr-Cyrl-RS"/>
        </w:rPr>
        <w:t>који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развила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компанија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IBM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General Motors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1956. </w:t>
      </w:r>
      <w:r w:rsidRPr="00111A6A">
        <w:rPr>
          <w:rFonts w:ascii="Calibri" w:hAnsi="Calibri"/>
          <w:lang w:val="sr-Cyrl-RS"/>
        </w:rPr>
        <w:t>години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Он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имао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основне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функционалности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управљање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улазно</w:t>
      </w:r>
      <w:r w:rsidRPr="00111A6A">
        <w:rPr>
          <w:lang w:val="sr-Cyrl-RS"/>
        </w:rPr>
        <w:t>-</w:t>
      </w:r>
      <w:r w:rsidRPr="00111A6A">
        <w:rPr>
          <w:rFonts w:ascii="Calibri" w:hAnsi="Calibri"/>
          <w:lang w:val="sr-Cyrl-RS"/>
        </w:rPr>
        <w:t>излазним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операцијама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алокацију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ресурса</w:t>
      </w:r>
      <w:r w:rsidRPr="00111A6A">
        <w:rPr>
          <w:lang w:val="sr-Cyrl-RS"/>
        </w:rPr>
        <w:t>.</w:t>
      </w:r>
    </w:p>
    <w:p w14:paraId="104DB28B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Касније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1960. </w:t>
      </w:r>
      <w:r w:rsidRPr="00111A6A">
        <w:rPr>
          <w:rFonts w:ascii="Calibri" w:hAnsi="Calibri"/>
          <w:lang w:val="sr-Cyrl-RS"/>
        </w:rPr>
        <w:t>години</w:t>
      </w:r>
      <w:r w:rsidRPr="00111A6A">
        <w:rPr>
          <w:lang w:val="sr-Cyrl-RS"/>
        </w:rPr>
        <w:t xml:space="preserve">, </w:t>
      </w:r>
      <w:r w:rsidRPr="00111A6A">
        <w:rPr>
          <w:rStyle w:val="Emphasis"/>
          <w:lang w:val="sr-Cyrl-RS"/>
        </w:rPr>
        <w:t>IBM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представио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OS/360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своје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рачунаре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Овај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значајан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јер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пружао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комплетну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инфраструктуру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рачунарима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укључујући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прекиде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улазно</w:t>
      </w:r>
      <w:r w:rsidRPr="00111A6A">
        <w:rPr>
          <w:lang w:val="sr-Cyrl-RS"/>
        </w:rPr>
        <w:t>-</w:t>
      </w:r>
      <w:r w:rsidRPr="00111A6A">
        <w:rPr>
          <w:rFonts w:ascii="Calibri" w:hAnsi="Calibri"/>
          <w:lang w:val="sr-Cyrl-RS"/>
        </w:rPr>
        <w:t>излазне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операције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меморијске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управљачке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функције</w:t>
      </w:r>
      <w:r w:rsidRPr="00111A6A">
        <w:rPr>
          <w:lang w:val="sr-Cyrl-RS"/>
        </w:rPr>
        <w:t>.</w:t>
      </w:r>
    </w:p>
    <w:p w14:paraId="0FC749CD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наредним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деценијама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развијали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усавршавали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1970-</w:t>
      </w:r>
      <w:r w:rsidRPr="00111A6A">
        <w:rPr>
          <w:rFonts w:ascii="Calibri" w:hAnsi="Calibri"/>
          <w:lang w:val="sr-Cyrl-RS"/>
        </w:rPr>
        <w:t>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годинама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Бел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Лабс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UNIX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данас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користи</w:t>
      </w:r>
      <w:r w:rsidRPr="00111A6A">
        <w:rPr>
          <w:lang w:val="sr-Cyrl-RS"/>
        </w:rPr>
        <w:t xml:space="preserve">. </w:t>
      </w:r>
      <w:r w:rsidRPr="00111A6A">
        <w:rPr>
          <w:rStyle w:val="Emphasis"/>
          <w:lang w:val="sr-Cyrl-RS"/>
        </w:rPr>
        <w:t>UNIX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отворени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што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омогућило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његово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широко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распрострањење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употребу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различитим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рачунарским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платформама</w:t>
      </w:r>
      <w:r w:rsidRPr="00111A6A">
        <w:rPr>
          <w:lang w:val="sr-Cyrl-RS"/>
        </w:rPr>
        <w:t>.</w:t>
      </w:r>
    </w:p>
    <w:p w14:paraId="6B670600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Следећа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значајна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промена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дошла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појавом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персоналних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1980-</w:t>
      </w:r>
      <w:r w:rsidRPr="00111A6A">
        <w:rPr>
          <w:rFonts w:ascii="Calibri" w:hAnsi="Calibri"/>
          <w:lang w:val="sr-Cyrl-RS"/>
        </w:rPr>
        <w:t>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годинама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Микрософт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представио</w:t>
      </w:r>
      <w:r w:rsidRPr="00111A6A">
        <w:rPr>
          <w:lang w:val="sr-Cyrl-RS"/>
        </w:rPr>
        <w:t xml:space="preserve"> MS-DOS,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заснован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командној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линији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који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постао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широко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коришћен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PC </w:t>
      </w:r>
      <w:r w:rsidRPr="00111A6A">
        <w:rPr>
          <w:rFonts w:ascii="Calibri" w:hAnsi="Calibri"/>
          <w:lang w:val="sr-Cyrl-RS"/>
        </w:rPr>
        <w:t>рачунарима</w:t>
      </w:r>
      <w:r w:rsidRPr="00111A6A">
        <w:rPr>
          <w:lang w:val="sr-Cyrl-RS"/>
        </w:rPr>
        <w:t>.</w:t>
      </w:r>
    </w:p>
    <w:p w14:paraId="6A5E279B" w14:textId="77777777" w:rsidR="005F34F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1990-</w:t>
      </w:r>
      <w:r w:rsidRPr="00111A6A">
        <w:rPr>
          <w:rFonts w:ascii="Calibri" w:hAnsi="Calibri"/>
          <w:lang w:val="sr-Cyrl-RS"/>
        </w:rPr>
        <w:t>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годинама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Микрософт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лансирао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Windows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имао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графички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кориснички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интерфејс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омогућавао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једноставније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интуитивније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коришћење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Ово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довело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експлозије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примене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различитим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сферама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укључујући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домаће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кориснике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Током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времена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развијали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прилагођавали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потребама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нових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технологија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Данас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као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што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Windows</w:t>
      </w:r>
      <w:r w:rsidRPr="00111A6A">
        <w:rPr>
          <w:lang w:val="sr-Cyrl-RS"/>
        </w:rPr>
        <w:t xml:space="preserve">, </w:t>
      </w:r>
      <w:r w:rsidRPr="00111A6A">
        <w:rPr>
          <w:rStyle w:val="Emphasis"/>
          <w:lang w:val="sr-Cyrl-RS"/>
        </w:rPr>
        <w:t>macOS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Style w:val="Emphasis"/>
          <w:lang w:val="sr-Cyrl-RS"/>
        </w:rPr>
        <w:t>Linux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пружају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бројне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функционалности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укључујући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мрежне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везе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мултимедијалне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могућности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подршку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различите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апликације</w:t>
      </w:r>
      <w:r w:rsidRPr="00111A6A">
        <w:rPr>
          <w:lang w:val="sr-Cyrl-RS"/>
        </w:rPr>
        <w:t>.</w:t>
      </w:r>
    </w:p>
    <w:p w14:paraId="527A1424" w14:textId="39225E05" w:rsidR="00074DE2" w:rsidRPr="00111A6A" w:rsidRDefault="005F34F2" w:rsidP="005F34F2">
      <w:pPr>
        <w:rPr>
          <w:lang w:val="sr-Cyrl-RS"/>
        </w:rPr>
      </w:pP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проследили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пут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развоја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играли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кључну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улогу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олакшавању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коришћења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управљања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рачунарима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Кроз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иновације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lastRenderedPageBreak/>
        <w:t>напредак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технологији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оперативни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настављају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развијају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будућности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ће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наставити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обликују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начин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користимо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рачунаре</w:t>
      </w:r>
      <w:r w:rsidRPr="00111A6A">
        <w:rPr>
          <w:lang w:val="sr-Cyrl-RS"/>
        </w:rPr>
        <w:t>.</w:t>
      </w:r>
    </w:p>
    <w:p w14:paraId="30638385" w14:textId="77777777" w:rsidR="005C0279" w:rsidRPr="00111A6A" w:rsidRDefault="005C0279" w:rsidP="00E80D03">
      <w:pPr>
        <w:rPr>
          <w:lang w:val="sr-Cyrl-RS"/>
        </w:rPr>
      </w:pPr>
    </w:p>
    <w:p w14:paraId="3E437C20" w14:textId="77777777" w:rsidR="005F34F2" w:rsidRPr="00111A6A" w:rsidRDefault="005F34F2" w:rsidP="00E80D03">
      <w:pPr>
        <w:pStyle w:val="Heading1"/>
      </w:pPr>
      <w:r w:rsidRPr="00111A6A">
        <w:rPr>
          <w:rFonts w:ascii="Calibri" w:hAnsi="Calibri" w:cs="Calibri"/>
          <w:lang w:val="sr-Cyrl-RS"/>
        </w:rPr>
        <w:t>Методологија</w:t>
      </w:r>
      <w:r w:rsidRPr="00111A6A">
        <w:rPr>
          <w:rFonts w:cs="Calibri"/>
          <w:lang w:val="sr-Cyrl-RS"/>
        </w:rPr>
        <w:t xml:space="preserve"> </w:t>
      </w:r>
      <w:r w:rsidRPr="00111A6A">
        <w:rPr>
          <w:rFonts w:ascii="Calibri" w:hAnsi="Calibri" w:cs="Calibri"/>
          <w:lang w:val="sr-Cyrl-RS"/>
        </w:rPr>
        <w:t>и</w:t>
      </w:r>
      <w:r w:rsidRPr="00111A6A">
        <w:rPr>
          <w:rFonts w:cs="Calibri"/>
          <w:lang w:val="sr-Cyrl-RS"/>
        </w:rPr>
        <w:t xml:space="preserve"> </w:t>
      </w:r>
      <w:r w:rsidRPr="00111A6A">
        <w:rPr>
          <w:rFonts w:ascii="Calibri" w:hAnsi="Calibri" w:cs="Calibri"/>
          <w:lang w:val="sr-Cyrl-RS"/>
        </w:rPr>
        <w:t>опсег</w:t>
      </w:r>
    </w:p>
    <w:p w14:paraId="3DFDB729" w14:textId="77777777" w:rsidR="005F34F2" w:rsidRPr="00111A6A" w:rsidRDefault="005F34F2" w:rsidP="005F34F2">
      <w:pPr>
        <w:ind w:firstLine="360"/>
        <w:rPr>
          <w:lang w:val="sr-Cyrl-RS"/>
        </w:rPr>
      </w:pP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опсег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овог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спадају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услед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ограниченог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времена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само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неки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аспекти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Ради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дубљег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лакшег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разумевања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ће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обрађен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из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перспективе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прављења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врло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елементарног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оперативног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система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потенцијано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укључује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коришћење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стандарда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пракси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користиле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прошлости</w:t>
      </w:r>
      <w:r w:rsidRPr="00111A6A">
        <w:rPr>
          <w:lang w:val="sr-Cyrl-RS"/>
        </w:rPr>
        <w:t>, 90-</w:t>
      </w:r>
      <w:r w:rsidRPr="00111A6A">
        <w:rPr>
          <w:rFonts w:ascii="Calibri" w:hAnsi="Calibri"/>
          <w:lang w:val="sr-Cyrl-RS"/>
        </w:rPr>
        <w:t>их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година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прошлог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века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сада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само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заузимају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место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старим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интернет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форумима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музејима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Новији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стандарди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праксе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много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компликованији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али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сличном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или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истом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принципу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чиме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тематика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овог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нарушава</w:t>
      </w:r>
      <w:r w:rsidRPr="00111A6A">
        <w:rPr>
          <w:lang w:val="sr-Cyrl-RS"/>
        </w:rPr>
        <w:t>.</w:t>
      </w:r>
    </w:p>
    <w:p w14:paraId="705218D3" w14:textId="77777777" w:rsidR="005F34F2" w:rsidRPr="00111A6A" w:rsidRDefault="005F34F2" w:rsidP="005F34F2">
      <w:pPr>
        <w:pStyle w:val="Heading2"/>
        <w:rPr>
          <w:lang w:val="sr-Cyrl-RS"/>
        </w:rPr>
      </w:pPr>
      <w:r w:rsidRPr="00111A6A">
        <w:t>Boris</w:t>
      </w:r>
      <w:r w:rsidRPr="00111A6A">
        <w:rPr>
          <w:lang w:val="sr-Cyrl-RS"/>
        </w:rPr>
        <w:t>-</w:t>
      </w:r>
      <w:r w:rsidRPr="00111A6A">
        <w:t>toolchain</w:t>
      </w:r>
    </w:p>
    <w:p w14:paraId="4A5AE8AD" w14:textId="77777777" w:rsidR="005F34F2" w:rsidRPr="00111A6A" w:rsidRDefault="005F34F2" w:rsidP="005F34F2">
      <w:pPr>
        <w:ind w:firstLine="720"/>
        <w:rPr>
          <w:lang w:val="sr-Cyrl-RS"/>
        </w:rPr>
      </w:pPr>
      <w:r w:rsidRPr="00111A6A">
        <w:rPr>
          <w:rFonts w:ascii="Calibri" w:hAnsi="Calibri"/>
          <w:lang w:val="sr-Cyrl-RS"/>
        </w:rPr>
        <w:t>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складу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опсегом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овог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биле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су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биране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алатке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Тако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одабран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једноставан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хоби</w:t>
      </w:r>
      <w:r w:rsidRPr="00111A6A">
        <w:rPr>
          <w:lang w:val="sr-Cyrl-RS"/>
        </w:rPr>
        <w:t xml:space="preserve"> </w:t>
      </w:r>
      <w:r w:rsidRPr="00111A6A">
        <w:t>C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компајлер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најраспрострањенији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асемблер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приступачности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ради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Због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недостатка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компатибилности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компајлера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Style w:val="Emphasis"/>
        </w:rPr>
        <w:t>MacOS</w:t>
      </w:r>
      <w:r w:rsidRPr="00111A6A">
        <w:rPr>
          <w:lang w:val="sr-Cyrl-RS"/>
        </w:rPr>
        <w:t>-</w:t>
      </w:r>
      <w:r w:rsidRPr="00111A6A">
        <w:rPr>
          <w:rFonts w:ascii="Calibri" w:hAnsi="Calibri"/>
          <w:lang w:val="sr-Cyrl-RS"/>
        </w:rPr>
        <w:t>а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коме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овај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рад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делимично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писан</w:t>
      </w:r>
      <w:r w:rsidRPr="00111A6A">
        <w:rPr>
          <w:lang w:val="sr-Cyrl-RS"/>
        </w:rPr>
        <w:t xml:space="preserve">, </w:t>
      </w:r>
      <w:r w:rsidRPr="00111A6A">
        <w:rPr>
          <w:rFonts w:ascii="Calibri" w:hAnsi="Calibri"/>
          <w:lang w:val="sr-Cyrl-RS"/>
        </w:rPr>
        <w:t>било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је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потребно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користи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алатке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за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програмирање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даљину</w:t>
      </w:r>
      <w:r w:rsidRPr="00111A6A">
        <w:rPr>
          <w:lang w:val="sr-Cyrl-RS"/>
        </w:rPr>
        <w:t xml:space="preserve">: </w:t>
      </w:r>
      <w:r w:rsidRPr="00111A6A">
        <w:rPr>
          <w:rStyle w:val="Emphasis"/>
        </w:rPr>
        <w:t>SHH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</w:t>
      </w:r>
      <w:r w:rsidRPr="00111A6A">
        <w:rPr>
          <w:lang w:val="sr-Cyrl-RS"/>
        </w:rPr>
        <w:t xml:space="preserve"> </w:t>
      </w:r>
      <w:r w:rsidRPr="00111A6A">
        <w:rPr>
          <w:rStyle w:val="Emphasis"/>
        </w:rPr>
        <w:t>Tunnels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екстензије</w:t>
      </w:r>
      <w:r w:rsidRPr="00111A6A">
        <w:rPr>
          <w:lang w:val="sr-Cyrl-RS"/>
        </w:rPr>
        <w:t xml:space="preserve"> </w:t>
      </w:r>
      <w:r w:rsidRPr="00111A6A">
        <w:rPr>
          <w:rStyle w:val="Emphasis"/>
        </w:rPr>
        <w:t>VS</w:t>
      </w:r>
      <w:r w:rsidRPr="00111A6A">
        <w:rPr>
          <w:lang w:val="sr-Cyrl-RS"/>
        </w:rPr>
        <w:t xml:space="preserve"> </w:t>
      </w:r>
      <w:r w:rsidRPr="00111A6A">
        <w:rPr>
          <w:rStyle w:val="Emphasis"/>
        </w:rPr>
        <w:t>Code</w:t>
      </w:r>
      <w:r w:rsidRPr="00111A6A">
        <w:rPr>
          <w:lang w:val="sr-Cyrl-RS"/>
        </w:rPr>
        <w:t>-</w:t>
      </w:r>
      <w:r w:rsidRPr="00111A6A">
        <w:rPr>
          <w:rFonts w:ascii="Calibri" w:hAnsi="Calibri"/>
          <w:lang w:val="sr-Cyrl-RS"/>
        </w:rPr>
        <w:t>а</w:t>
      </w:r>
      <w:r w:rsidRPr="00111A6A">
        <w:rPr>
          <w:lang w:val="sr-Cyrl-RS"/>
        </w:rPr>
        <w:t xml:space="preserve">. </w:t>
      </w:r>
      <w:r w:rsidRPr="00111A6A">
        <w:rPr>
          <w:rFonts w:ascii="Calibri" w:hAnsi="Calibri"/>
          <w:lang w:val="sr-Cyrl-RS"/>
        </w:rPr>
        <w:t>Нажалост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постоји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стандардан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начин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да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се</w:t>
      </w:r>
      <w:r w:rsidRPr="00111A6A">
        <w:rPr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овај</w:t>
      </w:r>
      <w:r w:rsidRPr="00111A6A">
        <w:rPr>
          <w:lang w:val="sr-Cyrl-RS"/>
        </w:rPr>
        <w:t xml:space="preserve"> </w:t>
      </w:r>
      <w:r w:rsidRPr="00111A6A">
        <w:rPr>
          <w:i/>
          <w:iCs/>
        </w:rPr>
        <w:t>toolchain</w:t>
      </w:r>
      <w:r w:rsidRPr="00111A6A">
        <w:rPr>
          <w:i/>
          <w:iCs/>
          <w:lang w:val="sr-Cyrl-RS"/>
        </w:rPr>
        <w:t xml:space="preserve"> </w:t>
      </w:r>
      <w:r w:rsidRPr="00111A6A">
        <w:rPr>
          <w:rFonts w:ascii="Calibri" w:hAnsi="Calibri"/>
          <w:lang w:val="sr-Cyrl-RS"/>
        </w:rPr>
        <w:t>изгради</w:t>
      </w:r>
      <w:r w:rsidRPr="00111A6A">
        <w:rPr>
          <w:lang w:val="sr-Cyrl-RS"/>
        </w:rPr>
        <w:t>.</w:t>
      </w:r>
    </w:p>
    <w:p w14:paraId="04DBCA96" w14:textId="3F245809" w:rsidR="005F34F2" w:rsidRPr="00111A6A" w:rsidRDefault="005C0279" w:rsidP="005F34F2">
      <w:pPr>
        <w:rPr>
          <w:lang w:val="sr-Cyrl-RS"/>
        </w:rPr>
      </w:pPr>
      <w:r w:rsidRPr="00111A6A">
        <w:rPr>
          <w:lang w:val="sr-Cyrl-RS"/>
        </w:rPr>
        <w:br w:type="page"/>
      </w:r>
    </w:p>
    <w:p w14:paraId="7949DB0C" w14:textId="77777777" w:rsidR="005F34F2" w:rsidRPr="00111A6A" w:rsidRDefault="005F34F2" w:rsidP="00E80D03">
      <w:pPr>
        <w:pStyle w:val="Heading1"/>
        <w:rPr>
          <w:lang w:val="sr-Cyrl-RS"/>
        </w:rPr>
      </w:pPr>
    </w:p>
    <w:p w14:paraId="74B94201" w14:textId="7EF788D9" w:rsidR="005C0279" w:rsidRPr="00111A6A" w:rsidRDefault="00DD49AA" w:rsidP="00E80D03">
      <w:pPr>
        <w:pStyle w:val="Heading1"/>
      </w:pPr>
      <w:r w:rsidRPr="00111A6A">
        <w:t>Intro</w:t>
      </w:r>
    </w:p>
    <w:p w14:paraId="02262584" w14:textId="77777777" w:rsidR="00E84A09" w:rsidRPr="00111A6A" w:rsidRDefault="00E84A09" w:rsidP="00E80D03">
      <w:pPr>
        <w:ind w:firstLine="0"/>
      </w:pPr>
      <w:r w:rsidRPr="00111A6A">
        <w:t>This template makes it possible to use Word to make documents resembling those created using Latex.</w:t>
      </w:r>
    </w:p>
    <w:p w14:paraId="0C79E3E4" w14:textId="77777777" w:rsidR="00E84A09" w:rsidRPr="00111A6A" w:rsidRDefault="00E84A09" w:rsidP="00E84A09">
      <w:pPr>
        <w:ind w:firstLine="0"/>
      </w:pPr>
      <w:r w:rsidRPr="00111A6A">
        <w:t>You can delete all the contents of this document and make your own. It just contains a bit of info about the template.</w:t>
      </w:r>
    </w:p>
    <w:p w14:paraId="3B285861" w14:textId="77777777" w:rsidR="00817596" w:rsidRPr="00111A6A" w:rsidRDefault="00E84A09" w:rsidP="00E80D03">
      <w:pPr>
        <w:pStyle w:val="Heading1"/>
      </w:pPr>
      <w:r w:rsidRPr="00111A6A">
        <w:t>Settings</w:t>
      </w:r>
    </w:p>
    <w:p w14:paraId="15D354B4" w14:textId="77777777" w:rsidR="00DD49AA" w:rsidRPr="00111A6A" w:rsidRDefault="00E84A09" w:rsidP="00E80D03">
      <w:pPr>
        <w:pStyle w:val="Heading2"/>
      </w:pPr>
      <w:r w:rsidRPr="00111A6A">
        <w:t>Fonts</w:t>
      </w:r>
    </w:p>
    <w:p w14:paraId="67652EEB" w14:textId="77777777" w:rsidR="00DD49AA" w:rsidRPr="00111A6A" w:rsidRDefault="00E84A09" w:rsidP="00E80D03">
      <w:r w:rsidRPr="00111A6A">
        <w:t xml:space="preserve">The template needs these fonts: (Installed by </w:t>
      </w:r>
      <w:proofErr w:type="spellStart"/>
      <w:r w:rsidRPr="00111A6A">
        <w:t>WordMat</w:t>
      </w:r>
      <w:proofErr w:type="spellEnd"/>
      <w:r w:rsidRPr="00111A6A">
        <w:t>)</w:t>
      </w:r>
    </w:p>
    <w:p w14:paraId="2FC5C9AF" w14:textId="77777777" w:rsidR="00DD49AA" w:rsidRPr="00111A6A" w:rsidRDefault="002653F7" w:rsidP="00E80D03">
      <w:pPr>
        <w:pStyle w:val="ListParagraph"/>
        <w:numPr>
          <w:ilvl w:val="0"/>
          <w:numId w:val="4"/>
        </w:numPr>
      </w:pPr>
      <w:r w:rsidRPr="00111A6A">
        <w:t>Latin Modern OTF</w:t>
      </w:r>
    </w:p>
    <w:p w14:paraId="51D71005" w14:textId="77777777" w:rsidR="002653F7" w:rsidRPr="00111A6A" w:rsidRDefault="002653F7" w:rsidP="00E80D03">
      <w:pPr>
        <w:pStyle w:val="ListParagraph"/>
        <w:numPr>
          <w:ilvl w:val="0"/>
          <w:numId w:val="4"/>
        </w:numPr>
      </w:pPr>
      <w:r w:rsidRPr="00111A6A">
        <w:t>Latin Modern Math</w:t>
      </w:r>
    </w:p>
    <w:p w14:paraId="428E7AAA" w14:textId="77777777" w:rsidR="002653F7" w:rsidRPr="00111A6A" w:rsidRDefault="00E84A09" w:rsidP="00E80D03">
      <w:r w:rsidRPr="00111A6A">
        <w:t>Both can be located here:</w:t>
      </w:r>
    </w:p>
    <w:p w14:paraId="6F04A658" w14:textId="77777777" w:rsidR="002653F7" w:rsidRPr="00111A6A" w:rsidRDefault="00000000" w:rsidP="00E80D03">
      <w:hyperlink r:id="rId9" w:history="1">
        <w:r w:rsidR="002653F7" w:rsidRPr="00111A6A">
          <w:rPr>
            <w:rStyle w:val="Hyperlink"/>
          </w:rPr>
          <w:t>http://www.gust.org.pl/projects/e-foundry/latin-modern/index_html</w:t>
        </w:r>
      </w:hyperlink>
    </w:p>
    <w:p w14:paraId="206E6EF6" w14:textId="77777777" w:rsidR="00E84A09" w:rsidRPr="00111A6A" w:rsidRDefault="00E84A09" w:rsidP="00E80D03">
      <w:r w:rsidRPr="00111A6A">
        <w:t xml:space="preserve">When these are </w:t>
      </w:r>
      <w:proofErr w:type="gramStart"/>
      <w:r w:rsidRPr="00111A6A">
        <w:t>installed</w:t>
      </w:r>
      <w:proofErr w:type="gramEnd"/>
      <w:r w:rsidRPr="00111A6A">
        <w:t xml:space="preserve"> you can choose </w:t>
      </w:r>
    </w:p>
    <w:p w14:paraId="47A3A9E9" w14:textId="77777777" w:rsidR="00E84A09" w:rsidRPr="00111A6A" w:rsidRDefault="00E84A09" w:rsidP="00E80D03">
      <w:r w:rsidRPr="00111A6A">
        <w:t>LM Roman 12 from the fonts-dropdown.</w:t>
      </w:r>
    </w:p>
    <w:p w14:paraId="6CBA219D" w14:textId="77777777" w:rsidR="00E84A09" w:rsidRPr="00111A6A" w:rsidRDefault="00E84A09" w:rsidP="00E80D03">
      <w:r w:rsidRPr="00111A6A">
        <w:t xml:space="preserve">The easiest way to install fonts is to right click the font file and choose </w:t>
      </w:r>
      <w:proofErr w:type="gramStart"/>
      <w:r w:rsidRPr="00111A6A">
        <w:t>install</w:t>
      </w:r>
      <w:proofErr w:type="gramEnd"/>
      <w:r w:rsidRPr="00111A6A">
        <w:t>.</w:t>
      </w:r>
    </w:p>
    <w:p w14:paraId="3BA8794C" w14:textId="77777777" w:rsidR="00087965" w:rsidRPr="00111A6A" w:rsidRDefault="00087965" w:rsidP="00E80D03">
      <w:r w:rsidRPr="00111A6A">
        <w:t xml:space="preserve">On Mac: double the font-file and press install lower right </w:t>
      </w:r>
      <w:proofErr w:type="gramStart"/>
      <w:r w:rsidRPr="00111A6A">
        <w:t>corner</w:t>
      </w:r>
      <w:proofErr w:type="gramEnd"/>
    </w:p>
    <w:p w14:paraId="49423CCA" w14:textId="77777777" w:rsidR="00CC3515" w:rsidRPr="00111A6A" w:rsidRDefault="00E84A09" w:rsidP="00E80D03">
      <w:pPr>
        <w:pStyle w:val="Heading2"/>
      </w:pPr>
      <w:r w:rsidRPr="00111A6A">
        <w:t>Bibliography</w:t>
      </w:r>
    </w:p>
    <w:p w14:paraId="0D22E59B" w14:textId="77777777" w:rsidR="00E84A09" w:rsidRPr="00111A6A" w:rsidRDefault="00E84A09" w:rsidP="00E80D03">
      <w:r w:rsidRPr="00111A6A">
        <w:t xml:space="preserve">To create a </w:t>
      </w:r>
      <w:proofErr w:type="spellStart"/>
      <w:r w:rsidRPr="00111A6A">
        <w:t>bibliogaphy</w:t>
      </w:r>
      <w:proofErr w:type="spellEnd"/>
      <w:r w:rsidRPr="00111A6A">
        <w:t xml:space="preserve"> like in Latex, you need a custom Bibliography. (Installed by </w:t>
      </w:r>
      <w:proofErr w:type="spellStart"/>
      <w:r w:rsidRPr="00111A6A">
        <w:t>WordMat</w:t>
      </w:r>
      <w:proofErr w:type="spellEnd"/>
      <w:r w:rsidRPr="00111A6A">
        <w:t>).</w:t>
      </w:r>
    </w:p>
    <w:p w14:paraId="0ECF2515" w14:textId="77777777" w:rsidR="00E84A09" w:rsidRPr="00111A6A" w:rsidRDefault="00E84A09" w:rsidP="00E80D03">
      <w:r w:rsidRPr="00111A6A">
        <w:t>To manually install do the following:</w:t>
      </w:r>
    </w:p>
    <w:p w14:paraId="3BCE4BD4" w14:textId="77777777" w:rsidR="00CC3515" w:rsidRPr="00111A6A" w:rsidRDefault="00CC3515" w:rsidP="00E80D03">
      <w:r w:rsidRPr="00111A6A">
        <w:t xml:space="preserve">Download </w:t>
      </w:r>
      <w:proofErr w:type="spellStart"/>
      <w:r w:rsidRPr="00111A6A">
        <w:t>BibWord</w:t>
      </w:r>
      <w:proofErr w:type="spellEnd"/>
      <w:r w:rsidRPr="00111A6A">
        <w:t xml:space="preserve"> (</w:t>
      </w:r>
      <w:hyperlink r:id="rId10" w:history="1">
        <w:r w:rsidR="00431617" w:rsidRPr="00111A6A">
          <w:rPr>
            <w:rStyle w:val="Hyperlink"/>
          </w:rPr>
          <w:t>www.bibword.codeplex.com</w:t>
        </w:r>
      </w:hyperlink>
      <w:r w:rsidRPr="00111A6A">
        <w:t xml:space="preserve">) </w:t>
      </w:r>
      <w:r w:rsidR="00E84A09" w:rsidRPr="00111A6A">
        <w:t>place in this folder:</w:t>
      </w:r>
      <w:r w:rsidRPr="00111A6A">
        <w:t xml:space="preserve"> </w:t>
      </w:r>
    </w:p>
    <w:p w14:paraId="743FDC81" w14:textId="77777777" w:rsidR="00CC3515" w:rsidRPr="00111A6A" w:rsidRDefault="00CC3515" w:rsidP="00E80D03">
      <w:r w:rsidRPr="00111A6A">
        <w:t>C:\Program</w:t>
      </w:r>
      <w:r w:rsidR="00E84A09" w:rsidRPr="00111A6A">
        <w:t xml:space="preserve"> Files\Microsoft Office\Office15</w:t>
      </w:r>
      <w:r w:rsidRPr="00111A6A">
        <w:t>\Bibliography\Style.</w:t>
      </w:r>
    </w:p>
    <w:p w14:paraId="50FB2E8F" w14:textId="77777777" w:rsidR="00CC3515" w:rsidRPr="00111A6A" w:rsidRDefault="00E84A09" w:rsidP="00E80D03">
      <w:r w:rsidRPr="00111A6A">
        <w:t xml:space="preserve">You can now choose </w:t>
      </w:r>
      <w:proofErr w:type="gramStart"/>
      <w:r w:rsidRPr="00111A6A">
        <w:t>IEEE(</w:t>
      </w:r>
      <w:proofErr w:type="gramEnd"/>
      <w:r w:rsidRPr="00111A6A">
        <w:t xml:space="preserve">2006) under </w:t>
      </w:r>
      <w:proofErr w:type="spellStart"/>
      <w:r w:rsidRPr="00111A6A">
        <w:t>References|Quotes</w:t>
      </w:r>
      <w:proofErr w:type="spellEnd"/>
      <w:r w:rsidRPr="00111A6A">
        <w:t xml:space="preserve"> </w:t>
      </w:r>
      <w:proofErr w:type="spellStart"/>
      <w:r w:rsidRPr="00111A6A">
        <w:t>og</w:t>
      </w:r>
      <w:proofErr w:type="spellEnd"/>
      <w:r w:rsidRPr="00111A6A">
        <w:t xml:space="preserve"> </w:t>
      </w:r>
      <w:proofErr w:type="spellStart"/>
      <w:r w:rsidRPr="00111A6A">
        <w:t>bibliography|Style</w:t>
      </w:r>
      <w:proofErr w:type="spellEnd"/>
    </w:p>
    <w:p w14:paraId="4F35FACA" w14:textId="77777777" w:rsidR="00DD49AA" w:rsidRPr="00111A6A" w:rsidRDefault="00E84A09" w:rsidP="00E80D03">
      <w:pPr>
        <w:pStyle w:val="Heading1"/>
      </w:pPr>
      <w:r w:rsidRPr="00111A6A">
        <w:t>Start</w:t>
      </w:r>
    </w:p>
    <w:p w14:paraId="64E3053A" w14:textId="77777777" w:rsidR="00D40246" w:rsidRPr="00111A6A" w:rsidRDefault="00E84A09" w:rsidP="00D40246">
      <w:r w:rsidRPr="00111A6A">
        <w:t>Copy the template file to the following folder (</w:t>
      </w:r>
      <w:proofErr w:type="spellStart"/>
      <w:r w:rsidRPr="00111A6A">
        <w:t>WordMat</w:t>
      </w:r>
      <w:proofErr w:type="spellEnd"/>
      <w:r w:rsidRPr="00111A6A">
        <w:t xml:space="preserve"> does this)</w:t>
      </w:r>
      <w:r w:rsidR="00D40246" w:rsidRPr="00111A6A">
        <w:t>:</w:t>
      </w:r>
    </w:p>
    <w:p w14:paraId="744C66D9" w14:textId="77777777" w:rsidR="00D40246" w:rsidRPr="00111A6A" w:rsidRDefault="00D40246" w:rsidP="00D40246">
      <w:r w:rsidRPr="00111A6A">
        <w:t xml:space="preserve"> C:\Users\xxx\Documents\</w:t>
      </w:r>
      <w:r w:rsidR="00984366" w:rsidRPr="00111A6A">
        <w:t>custom o</w:t>
      </w:r>
      <w:r w:rsidRPr="00111A6A">
        <w:t>ffice</w:t>
      </w:r>
      <w:r w:rsidR="00984366" w:rsidRPr="00111A6A">
        <w:t xml:space="preserve"> template</w:t>
      </w:r>
    </w:p>
    <w:p w14:paraId="32127870" w14:textId="77777777" w:rsidR="00984366" w:rsidRPr="00111A6A" w:rsidRDefault="00984366" w:rsidP="00D40246">
      <w:r w:rsidRPr="00111A6A">
        <w:t>(Folder is language specific)</w:t>
      </w:r>
    </w:p>
    <w:p w14:paraId="09A31FDB" w14:textId="77777777" w:rsidR="00984366" w:rsidRPr="00111A6A" w:rsidRDefault="00984366" w:rsidP="00D40246">
      <w:r w:rsidRPr="00111A6A">
        <w:t xml:space="preserve">When a new Word-document is opened you can choose the template under personal. If you cannot, then you need to set the registry: </w:t>
      </w:r>
    </w:p>
    <w:p w14:paraId="5209CCC1" w14:textId="77777777" w:rsidR="00984366" w:rsidRPr="00111A6A" w:rsidRDefault="00984366" w:rsidP="00D40246">
      <w:r w:rsidRPr="00111A6A">
        <w:lastRenderedPageBreak/>
        <w:t>HKCU</w:t>
      </w:r>
      <w:proofErr w:type="gramStart"/>
      <w:r w:rsidRPr="00111A6A">
        <w:t>\Software\Microsoft\Office\15.0\Word\Options,PersonalTemplates</w:t>
      </w:r>
      <w:proofErr w:type="gramEnd"/>
      <w:r w:rsidRPr="00111A6A">
        <w:t xml:space="preserve"> to the right path</w:t>
      </w:r>
    </w:p>
    <w:p w14:paraId="5D00EACB" w14:textId="77777777" w:rsidR="00D40246" w:rsidRPr="00111A6A" w:rsidRDefault="00984366" w:rsidP="00D40246">
      <w:pPr>
        <w:pStyle w:val="Heading2"/>
      </w:pPr>
      <w:r w:rsidRPr="00111A6A">
        <w:t>Styles</w:t>
      </w:r>
    </w:p>
    <w:p w14:paraId="073C500E" w14:textId="77777777" w:rsidR="00984366" w:rsidRPr="00111A6A" w:rsidRDefault="00984366" w:rsidP="00E80D03">
      <w:r w:rsidRPr="00111A6A">
        <w:t>In the template there are styles corresponding to Latex equivalents</w:t>
      </w:r>
    </w:p>
    <w:p w14:paraId="2FD7E88D" w14:textId="77777777" w:rsidR="00E80D03" w:rsidRPr="00111A6A" w:rsidRDefault="00984366" w:rsidP="00E80D03">
      <w:r w:rsidRPr="00111A6A">
        <w:t>Title</w:t>
      </w:r>
      <w:r w:rsidR="00CC3515" w:rsidRPr="00111A6A">
        <w:t xml:space="preserve">, </w:t>
      </w:r>
      <w:proofErr w:type="gramStart"/>
      <w:r w:rsidRPr="00111A6A">
        <w:t>Heading</w:t>
      </w:r>
      <w:proofErr w:type="gramEnd"/>
      <w:r w:rsidR="00CC3515" w:rsidRPr="00111A6A">
        <w:t xml:space="preserve"> 1, </w:t>
      </w:r>
      <w:r w:rsidRPr="00111A6A">
        <w:t>Heading 2 and</w:t>
      </w:r>
      <w:r w:rsidR="00CC3515" w:rsidRPr="00111A6A">
        <w:t xml:space="preserve"> </w:t>
      </w:r>
      <w:r w:rsidRPr="00111A6A">
        <w:t>Heading</w:t>
      </w:r>
      <w:r w:rsidR="00CC3515" w:rsidRPr="00111A6A">
        <w:t xml:space="preserve"> 3</w:t>
      </w:r>
      <w:r w:rsidR="00E80D03" w:rsidRPr="00111A6A">
        <w:t xml:space="preserve">, </w:t>
      </w:r>
      <w:r w:rsidRPr="00111A6A">
        <w:t>list-section</w:t>
      </w:r>
    </w:p>
    <w:p w14:paraId="09013D4C" w14:textId="77777777" w:rsidR="00E80D03" w:rsidRPr="00111A6A" w:rsidRDefault="00984366" w:rsidP="00E80D03">
      <w:r w:rsidRPr="00111A6A">
        <w:t>They are all adapted to Latex-style</w:t>
      </w:r>
      <w:r w:rsidR="00E80D03" w:rsidRPr="00111A6A">
        <w:t>.</w:t>
      </w:r>
    </w:p>
    <w:p w14:paraId="0F993872" w14:textId="77777777" w:rsidR="00E80D03" w:rsidRPr="00111A6A" w:rsidRDefault="00984366" w:rsidP="00E80D03">
      <w:r w:rsidRPr="00111A6A">
        <w:t xml:space="preserve">They make sure you are using font LM Roman 12 in </w:t>
      </w:r>
      <w:proofErr w:type="gramStart"/>
      <w:r w:rsidRPr="00111A6A">
        <w:t>correct</w:t>
      </w:r>
      <w:proofErr w:type="gramEnd"/>
      <w:r w:rsidRPr="00111A6A">
        <w:t xml:space="preserve"> size</w:t>
      </w:r>
      <w:r w:rsidR="00431617" w:rsidRPr="00111A6A">
        <w:t xml:space="preserve">. </w:t>
      </w:r>
      <w:r w:rsidRPr="00111A6A">
        <w:t>Heading 1 and 2 also adds numbers</w:t>
      </w:r>
      <w:r w:rsidR="00431617" w:rsidRPr="00111A6A">
        <w:t>.</w:t>
      </w:r>
    </w:p>
    <w:p w14:paraId="04172ADC" w14:textId="77777777" w:rsidR="00DD49AA" w:rsidRPr="00111A6A" w:rsidRDefault="00984366" w:rsidP="00E80D03">
      <w:proofErr w:type="gramStart"/>
      <w:r w:rsidRPr="00111A6A">
        <w:t>List</w:t>
      </w:r>
      <w:proofErr w:type="gramEnd"/>
      <w:r w:rsidRPr="00111A6A">
        <w:t xml:space="preserve"> section uses a spacing of 1.</w:t>
      </w:r>
      <w:r w:rsidR="00E80D03" w:rsidRPr="00111A6A">
        <w:t xml:space="preserve">15 </w:t>
      </w:r>
      <w:r w:rsidRPr="00111A6A">
        <w:t>and adds spacing before and after the list</w:t>
      </w:r>
      <w:r w:rsidR="00E80D03" w:rsidRPr="00111A6A">
        <w:t>.</w:t>
      </w:r>
    </w:p>
    <w:p w14:paraId="07D3EB4E" w14:textId="77777777" w:rsidR="00D40246" w:rsidRPr="00111A6A" w:rsidRDefault="00984366" w:rsidP="00E80D03">
      <w:pPr>
        <w:pStyle w:val="Heading2"/>
      </w:pPr>
      <w:r w:rsidRPr="00111A6A">
        <w:t>Other template settings</w:t>
      </w:r>
    </w:p>
    <w:p w14:paraId="67F6B758" w14:textId="77777777" w:rsidR="00D40246" w:rsidRPr="00111A6A" w:rsidRDefault="00984366" w:rsidP="00D40246">
      <w:r w:rsidRPr="00111A6A">
        <w:t>Margins are attempted set to equivalent of standard Latex</w:t>
      </w:r>
      <w:r w:rsidR="00D40246" w:rsidRPr="00111A6A">
        <w:t xml:space="preserve">. </w:t>
      </w:r>
      <w:r w:rsidRPr="00111A6A">
        <w:t xml:space="preserve">There could be </w:t>
      </w:r>
      <w:r w:rsidR="00D40246" w:rsidRPr="00111A6A">
        <w:t xml:space="preserve">US letter </w:t>
      </w:r>
      <w:r w:rsidRPr="00111A6A">
        <w:t>/</w:t>
      </w:r>
      <w:r w:rsidR="00D40246" w:rsidRPr="00111A6A">
        <w:t xml:space="preserve"> A4</w:t>
      </w:r>
      <w:r w:rsidRPr="00111A6A">
        <w:t xml:space="preserve"> issued though</w:t>
      </w:r>
      <w:r w:rsidR="00D40246" w:rsidRPr="00111A6A">
        <w:t xml:space="preserve">. </w:t>
      </w:r>
    </w:p>
    <w:p w14:paraId="7EE4AB05" w14:textId="77777777" w:rsidR="00431617" w:rsidRPr="00111A6A" w:rsidRDefault="00984366" w:rsidP="00D40246">
      <w:r w:rsidRPr="00111A6A">
        <w:t>Hyphenation is turned on</w:t>
      </w:r>
      <w:r w:rsidR="00431617" w:rsidRPr="00111A6A">
        <w:t>. (</w:t>
      </w:r>
      <w:r w:rsidRPr="00111A6A">
        <w:t>Page layout</w:t>
      </w:r>
      <w:r w:rsidR="00431617" w:rsidRPr="00111A6A">
        <w:t xml:space="preserve">| </w:t>
      </w:r>
      <w:r w:rsidRPr="00111A6A">
        <w:t>Page setup</w:t>
      </w:r>
      <w:r w:rsidR="00431617" w:rsidRPr="00111A6A">
        <w:t xml:space="preserve"> | </w:t>
      </w:r>
      <w:r w:rsidRPr="00111A6A">
        <w:t>Hyphenation</w:t>
      </w:r>
      <w:r w:rsidR="00431617" w:rsidRPr="00111A6A">
        <w:t>)</w:t>
      </w:r>
    </w:p>
    <w:p w14:paraId="2581C8EB" w14:textId="77777777" w:rsidR="00704D0A" w:rsidRPr="00111A6A" w:rsidRDefault="00704D0A" w:rsidP="00D40246">
      <w:r w:rsidRPr="00111A6A">
        <w:t>N</w:t>
      </w:r>
      <w:r w:rsidR="00984366" w:rsidRPr="00111A6A">
        <w:t>ew paragraphs are indented</w:t>
      </w:r>
      <w:r w:rsidRPr="00111A6A">
        <w:t>.</w:t>
      </w:r>
    </w:p>
    <w:p w14:paraId="7F059AA3" w14:textId="77777777" w:rsidR="00DD49AA" w:rsidRPr="00111A6A" w:rsidRDefault="00984366" w:rsidP="00E80D03">
      <w:pPr>
        <w:pStyle w:val="Heading2"/>
      </w:pPr>
      <w:r w:rsidRPr="00111A6A">
        <w:t>Equations</w:t>
      </w:r>
    </w:p>
    <w:p w14:paraId="150A530F" w14:textId="77777777" w:rsidR="00E80D03" w:rsidRPr="00111A6A" w:rsidRDefault="00984366" w:rsidP="00E80D03">
      <w:r w:rsidRPr="00111A6A">
        <w:t xml:space="preserve">Use </w:t>
      </w:r>
      <w:proofErr w:type="spellStart"/>
      <w:r w:rsidRPr="00111A6A">
        <w:t>WordMat</w:t>
      </w:r>
      <w:proofErr w:type="spellEnd"/>
      <w:r w:rsidRPr="00111A6A">
        <w:t xml:space="preserve"> to create numbered </w:t>
      </w:r>
      <w:proofErr w:type="gramStart"/>
      <w:r w:rsidRPr="00111A6A">
        <w:t>equation(</w:t>
      </w:r>
      <w:proofErr w:type="spellStart"/>
      <w:proofErr w:type="gramEnd"/>
      <w:r w:rsidRPr="00111A6A">
        <w:t>alt+m</w:t>
      </w:r>
      <w:proofErr w:type="spellEnd"/>
      <w:r w:rsidRPr="00111A6A">
        <w:t xml:space="preserve"> twice)</w:t>
      </w:r>
      <w:r w:rsidR="00D40246" w:rsidRPr="00111A6A">
        <w:t xml:space="preserve">. Font </w:t>
      </w:r>
      <w:r w:rsidRPr="00111A6A">
        <w:t xml:space="preserve">is </w:t>
      </w:r>
      <w:r w:rsidR="00087965" w:rsidRPr="00111A6A">
        <w:t xml:space="preserve">by default </w:t>
      </w:r>
      <w:r w:rsidRPr="00111A6A">
        <w:t xml:space="preserve">set </w:t>
      </w:r>
      <w:r w:rsidR="00087965" w:rsidRPr="00111A6A">
        <w:t xml:space="preserve">to </w:t>
      </w:r>
      <w:r w:rsidR="00D40246" w:rsidRPr="00111A6A">
        <w:t>Latin Modern Math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"/>
        <w:gridCol w:w="6587"/>
        <w:gridCol w:w="719"/>
      </w:tblGrid>
      <w:tr w:rsidR="00431617" w:rsidRPr="00111A6A" w14:paraId="65FE1293" w14:textId="77777777" w:rsidTr="00431617">
        <w:tc>
          <w:tcPr>
            <w:tcW w:w="350" w:type="pct"/>
            <w:shd w:val="clear" w:color="auto" w:fill="auto"/>
            <w:vAlign w:val="center"/>
          </w:tcPr>
          <w:p w14:paraId="48211308" w14:textId="77777777" w:rsidR="00431617" w:rsidRPr="00111A6A" w:rsidRDefault="00431617" w:rsidP="00431617"/>
        </w:tc>
        <w:tc>
          <w:tcPr>
            <w:tcW w:w="4200" w:type="pct"/>
            <w:shd w:val="clear" w:color="auto" w:fill="auto"/>
            <w:vAlign w:val="center"/>
          </w:tcPr>
          <w:p w14:paraId="37E3F6AB" w14:textId="77777777" w:rsidR="00431617" w:rsidRPr="00111A6A" w:rsidRDefault="00000000" w:rsidP="00431617">
            <w:pPr>
              <w:jc w:val="center"/>
              <w:rPr>
                <w:rFonts w:ascii="Latin Modern Math" w:hAnsi="Latin Modern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</w:rPr>
                      <m:t>a+b</m:t>
                    </m:r>
                  </m:den>
                </m:f>
              </m:oMath>
            </m:oMathPara>
          </w:p>
        </w:tc>
        <w:tc>
          <w:tcPr>
            <w:tcW w:w="350" w:type="pct"/>
            <w:shd w:val="clear" w:color="auto" w:fill="auto"/>
            <w:vAlign w:val="center"/>
          </w:tcPr>
          <w:p w14:paraId="3F7AD304" w14:textId="77777777" w:rsidR="00431617" w:rsidRPr="00111A6A" w:rsidRDefault="00431617" w:rsidP="00431617">
            <w:pPr>
              <w:jc w:val="right"/>
            </w:pPr>
            <w:r w:rsidRPr="00111A6A">
              <w:fldChar w:fldCharType="begin"/>
            </w:r>
            <w:r w:rsidRPr="00111A6A">
              <w:instrText xml:space="preserve"> LISTNUM "WMeq" "NumberDefault" \L 4 </w:instrText>
            </w:r>
            <w:r w:rsidRPr="00111A6A">
              <w:fldChar w:fldCharType="end"/>
            </w:r>
          </w:p>
        </w:tc>
      </w:tr>
    </w:tbl>
    <w:p w14:paraId="5F1B6E3D" w14:textId="77777777" w:rsidR="002B2144" w:rsidRPr="00111A6A" w:rsidRDefault="002B2144" w:rsidP="002B2144">
      <w:pPr>
        <w:ind w:firstLine="0"/>
      </w:pPr>
    </w:p>
    <w:p w14:paraId="3A60F606" w14:textId="77777777" w:rsidR="00681864" w:rsidRPr="00111A6A" w:rsidRDefault="00681864" w:rsidP="002B2144">
      <w:pPr>
        <w:ind w:firstLine="0"/>
      </w:pPr>
    </w:p>
    <w:sectPr w:rsidR="00681864" w:rsidRPr="00111A6A" w:rsidSect="00E9294C">
      <w:footerReference w:type="default" r:id="rId11"/>
      <w:pgSz w:w="11907" w:h="16840" w:code="9"/>
      <w:pgMar w:top="2013" w:right="2064" w:bottom="2013" w:left="20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91F1" w14:textId="77777777" w:rsidR="00250680" w:rsidRDefault="00250680" w:rsidP="00E80D03">
      <w:r>
        <w:separator/>
      </w:r>
    </w:p>
    <w:p w14:paraId="00AA9AA7" w14:textId="77777777" w:rsidR="00250680" w:rsidRDefault="00250680"/>
  </w:endnote>
  <w:endnote w:type="continuationSeparator" w:id="0">
    <w:p w14:paraId="7207AD9A" w14:textId="77777777" w:rsidR="00250680" w:rsidRDefault="00250680" w:rsidP="00E80D03">
      <w:r>
        <w:continuationSeparator/>
      </w:r>
    </w:p>
    <w:p w14:paraId="2B9BE2B2" w14:textId="77777777" w:rsidR="00250680" w:rsidRDefault="00250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28D234" w14:textId="107D96EC" w:rsidR="00E9294C" w:rsidRDefault="00E9294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rFonts w:ascii="Calibri" w:hAnsi="Calibri"/>
            <w:color w:val="7F7F7F" w:themeColor="background1" w:themeShade="7F"/>
            <w:spacing w:val="60"/>
            <w:lang w:val="sr-Cyrl-RS"/>
          </w:rPr>
          <w:t>БЕОГРАД</w:t>
        </w:r>
      </w:p>
    </w:sdtContent>
  </w:sdt>
  <w:p w14:paraId="565F5CC1" w14:textId="77777777" w:rsidR="00E9294C" w:rsidRDefault="00E9294C">
    <w:pPr>
      <w:pStyle w:val="Footer"/>
    </w:pPr>
  </w:p>
  <w:p w14:paraId="2422AE82" w14:textId="77777777" w:rsidR="00754F33" w:rsidRDefault="00754F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7DA5C" w14:textId="77777777" w:rsidR="00250680" w:rsidRDefault="00250680" w:rsidP="00E80D03">
      <w:r>
        <w:separator/>
      </w:r>
    </w:p>
    <w:p w14:paraId="3960B269" w14:textId="77777777" w:rsidR="00250680" w:rsidRDefault="00250680"/>
  </w:footnote>
  <w:footnote w:type="continuationSeparator" w:id="0">
    <w:p w14:paraId="709C5117" w14:textId="77777777" w:rsidR="00250680" w:rsidRDefault="00250680" w:rsidP="00E80D03">
      <w:r>
        <w:continuationSeparator/>
      </w:r>
    </w:p>
    <w:p w14:paraId="37DFE195" w14:textId="77777777" w:rsidR="00250680" w:rsidRDefault="002506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4F16"/>
    <w:multiLevelType w:val="hybridMultilevel"/>
    <w:tmpl w:val="68E0B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06F"/>
    <w:multiLevelType w:val="hybridMultilevel"/>
    <w:tmpl w:val="A3E2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7283"/>
    <w:multiLevelType w:val="hybridMultilevel"/>
    <w:tmpl w:val="D4F07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417B5F2E"/>
    <w:multiLevelType w:val="multilevel"/>
    <w:tmpl w:val="2D20A73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64B552BC"/>
    <w:multiLevelType w:val="hybridMultilevel"/>
    <w:tmpl w:val="70B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7DD51BB7"/>
    <w:multiLevelType w:val="hybridMultilevel"/>
    <w:tmpl w:val="0332D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773">
    <w:abstractNumId w:val="4"/>
  </w:num>
  <w:num w:numId="2" w16cid:durableId="721052023">
    <w:abstractNumId w:val="5"/>
  </w:num>
  <w:num w:numId="3" w16cid:durableId="467557286">
    <w:abstractNumId w:val="7"/>
  </w:num>
  <w:num w:numId="4" w16cid:durableId="879827824">
    <w:abstractNumId w:val="8"/>
  </w:num>
  <w:num w:numId="5" w16cid:durableId="1173034969">
    <w:abstractNumId w:val="0"/>
  </w:num>
  <w:num w:numId="6" w16cid:durableId="1585453550">
    <w:abstractNumId w:val="1"/>
  </w:num>
  <w:num w:numId="7" w16cid:durableId="1670019595">
    <w:abstractNumId w:val="6"/>
  </w:num>
  <w:num w:numId="8" w16cid:durableId="211204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B7"/>
    <w:rsid w:val="000125DF"/>
    <w:rsid w:val="00074DE2"/>
    <w:rsid w:val="00087965"/>
    <w:rsid w:val="000E3B39"/>
    <w:rsid w:val="00111A6A"/>
    <w:rsid w:val="00187C59"/>
    <w:rsid w:val="001D43BD"/>
    <w:rsid w:val="001D4ACB"/>
    <w:rsid w:val="001D6A24"/>
    <w:rsid w:val="00201448"/>
    <w:rsid w:val="0024406E"/>
    <w:rsid w:val="00246ACE"/>
    <w:rsid w:val="00250680"/>
    <w:rsid w:val="00252B9A"/>
    <w:rsid w:val="002653F7"/>
    <w:rsid w:val="00281456"/>
    <w:rsid w:val="002B2144"/>
    <w:rsid w:val="00431617"/>
    <w:rsid w:val="004372F7"/>
    <w:rsid w:val="00481282"/>
    <w:rsid w:val="0051679A"/>
    <w:rsid w:val="005C0279"/>
    <w:rsid w:val="005F34F2"/>
    <w:rsid w:val="006450BC"/>
    <w:rsid w:val="0065589D"/>
    <w:rsid w:val="00681864"/>
    <w:rsid w:val="006E7514"/>
    <w:rsid w:val="006F6DA9"/>
    <w:rsid w:val="00704D0A"/>
    <w:rsid w:val="007501B5"/>
    <w:rsid w:val="00754F33"/>
    <w:rsid w:val="00817596"/>
    <w:rsid w:val="008473B7"/>
    <w:rsid w:val="0089403A"/>
    <w:rsid w:val="00913C5C"/>
    <w:rsid w:val="00984366"/>
    <w:rsid w:val="009E2B24"/>
    <w:rsid w:val="009F4B6E"/>
    <w:rsid w:val="00A832D2"/>
    <w:rsid w:val="00AB7C07"/>
    <w:rsid w:val="00B062A8"/>
    <w:rsid w:val="00B461EB"/>
    <w:rsid w:val="00BB0B9B"/>
    <w:rsid w:val="00C56C72"/>
    <w:rsid w:val="00C75218"/>
    <w:rsid w:val="00CB2997"/>
    <w:rsid w:val="00CC3515"/>
    <w:rsid w:val="00D137C7"/>
    <w:rsid w:val="00D40246"/>
    <w:rsid w:val="00DD49AA"/>
    <w:rsid w:val="00E24E3F"/>
    <w:rsid w:val="00E32E05"/>
    <w:rsid w:val="00E80D03"/>
    <w:rsid w:val="00E84A09"/>
    <w:rsid w:val="00E9294C"/>
    <w:rsid w:val="00FC0E7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7FB3"/>
  <w15:docId w15:val="{A2701E38-4DCD-44C4-A312-30113D12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M Roman 12" w:eastAsiaTheme="minorEastAsia" w:hAnsi="LM Roman 12" w:cs="Calibr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44"/>
    <w:pPr>
      <w:autoSpaceDE w:val="0"/>
      <w:autoSpaceDN w:val="0"/>
      <w:adjustRightInd w:val="0"/>
      <w:spacing w:after="0" w:line="240" w:lineRule="auto"/>
      <w:ind w:firstLine="227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681864"/>
    <w:pPr>
      <w:numPr>
        <w:numId w:val="2"/>
      </w:numPr>
      <w:spacing w:before="240" w:after="200" w:line="240" w:lineRule="auto"/>
      <w:ind w:left="544" w:hanging="544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3C5C"/>
    <w:pPr>
      <w:numPr>
        <w:ilvl w:val="1"/>
        <w:numId w:val="2"/>
      </w:numPr>
      <w:spacing w:before="240" w:line="240" w:lineRule="auto"/>
      <w:ind w:left="805" w:hanging="805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03"/>
    <w:pPr>
      <w:spacing w:before="120" w:after="120" w:line="276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1864"/>
    <w:rPr>
      <w:rFonts w:ascii="LM Roman 12" w:hAnsi="LM Roman 12" w:cs="Times New Roman"/>
      <w:b/>
      <w:sz w:val="34"/>
      <w:szCs w:val="34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913C5C"/>
    <w:rPr>
      <w:rFonts w:ascii="LM Roman 12" w:hAnsi="LM Roman 12" w:cs="Times New Roman"/>
      <w:b/>
      <w:sz w:val="29"/>
      <w:szCs w:val="29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187C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D6A24"/>
    <w:pPr>
      <w:keepNext/>
      <w:keepLines/>
      <w:numPr>
        <w:numId w:val="0"/>
      </w:numPr>
      <w:autoSpaceDE/>
      <w:autoSpaceDN/>
      <w:adjustRightInd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1D6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A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6A2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3B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3B7"/>
    <w:rPr>
      <w:rFonts w:ascii="LM Roman 12" w:hAnsi="LM Roman 12" w:cs="cmr12"/>
      <w:sz w:val="20"/>
      <w:szCs w:val="20"/>
      <w:lang w:val="da-DK"/>
    </w:rPr>
  </w:style>
  <w:style w:type="character" w:styleId="EndnoteReference">
    <w:name w:val="endnote reference"/>
    <w:basedOn w:val="DefaultParagraphFont"/>
    <w:uiPriority w:val="99"/>
    <w:semiHidden/>
    <w:unhideWhenUsed/>
    <w:rsid w:val="008473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6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1EB"/>
    <w:rPr>
      <w:rFonts w:ascii="LM Roman 12" w:hAnsi="LM Roman 12" w:cs="cmr12"/>
      <w:sz w:val="24"/>
      <w:szCs w:val="24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B46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1EB"/>
    <w:rPr>
      <w:rFonts w:ascii="LM Roman 12" w:hAnsi="LM Roman 12" w:cs="cmr12"/>
      <w:sz w:val="24"/>
      <w:szCs w:val="24"/>
      <w:lang w:val="da-DK"/>
    </w:rPr>
  </w:style>
  <w:style w:type="character" w:styleId="SubtleEmphasis">
    <w:name w:val="Subtle Emphasis"/>
    <w:basedOn w:val="DefaultParagraphFont"/>
    <w:uiPriority w:val="19"/>
    <w:qFormat/>
    <w:rsid w:val="00B461E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461EB"/>
    <w:pPr>
      <w:autoSpaceDE w:val="0"/>
      <w:autoSpaceDN w:val="0"/>
      <w:adjustRightInd w:val="0"/>
      <w:spacing w:after="0" w:line="240" w:lineRule="auto"/>
      <w:ind w:firstLine="227"/>
    </w:pPr>
    <w:rPr>
      <w:rFonts w:cs="cmr12"/>
      <w:sz w:val="24"/>
      <w:szCs w:val="24"/>
      <w:lang w:val="da-DK"/>
    </w:rPr>
  </w:style>
  <w:style w:type="character" w:styleId="Emphasis">
    <w:name w:val="Emphasis"/>
    <w:basedOn w:val="DefaultParagraphFont"/>
    <w:uiPriority w:val="20"/>
    <w:qFormat/>
    <w:rsid w:val="005F3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ibword.codeplex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gust.org.pl/projects/e-foundry/latin-modern/index_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\Custom%20Office%20templates\Latex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LM Roman 12"/>
        <a:ea typeface=""/>
        <a:cs typeface=""/>
      </a:majorFont>
      <a:minorFont>
        <a:latin typeface="LM Roman 12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58A37-BCAE-48B2-A303-D4645F8F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LatexWordTemplate.dotx</Template>
  <TotalTime>45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МАТЕМАТИЧКА ГИМНАЗИЈА У БЕОГРАДУ</vt:lpstr>
      <vt:lpstr>Latex Word Skabelon</vt:lpstr>
    </vt:vector>
  </TitlesOfParts>
  <Company>EDAP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МАТЕМАТИЧКА ГИМНАЗИЈА У БЕОГРАДУ</dc:title>
  <dc:creator>Boris Ceranic</dc:creator>
  <cp:lastModifiedBy>Boris Ceranic</cp:lastModifiedBy>
  <cp:revision>7</cp:revision>
  <dcterms:created xsi:type="dcterms:W3CDTF">2023-05-25T07:56:00Z</dcterms:created>
  <dcterms:modified xsi:type="dcterms:W3CDTF">2023-05-25T08:48:00Z</dcterms:modified>
</cp:coreProperties>
</file>